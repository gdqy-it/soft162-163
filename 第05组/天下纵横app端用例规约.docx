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8E" w:rsidRPr="00F610C3" w:rsidRDefault="006A19CB">
      <w:pPr>
        <w:rPr>
          <w:rFonts w:hint="eastAsia"/>
        </w:rPr>
        <w:sectPr w:rsidR="00E8268E" w:rsidRPr="00F610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2468245</wp:posOffset>
                </wp:positionV>
                <wp:extent cx="3543300" cy="914400"/>
                <wp:effectExtent l="4445" t="127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268E" w:rsidRDefault="00E8268E">
                            <w:pPr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5pt;margin-top:194.35pt;width:27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" filled="f" stroked="f">
                <v:textbox>
                  <w:txbxContent>
                    <w:p w:rsidR="00E8268E" w:rsidRDefault="00E8268E">
                      <w:pPr>
                        <w:rPr>
                          <w:rFonts w:ascii="黑体" w:eastAsia="黑体" w:hAnsi="黑体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127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268E" w:rsidRDefault="006A19CB">
                            <w:pPr>
                              <w:ind w:firstLineChars="200" w:firstLine="1044"/>
                              <w:rPr>
                                <w:sz w:val="52"/>
                                <w:szCs w:val="52"/>
                              </w:rPr>
                            </w:pPr>
                            <w:bookmarkStart w:id="0" w:name="_Schoolname#1582833420"/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纵横天下</w:t>
                            </w:r>
                            <w:bookmarkEnd w:id="0"/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APP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用例规约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4.7pt;margin-top:97.6pt;width:353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" filled="f" stroked="f">
                <v:textbox>
                  <w:txbxContent>
                    <w:p w:rsidR="00E8268E" w:rsidRDefault="006A19CB">
                      <w:pPr>
                        <w:ind w:firstLineChars="200" w:firstLine="1044"/>
                        <w:rPr>
                          <w:sz w:val="52"/>
                          <w:szCs w:val="52"/>
                        </w:rPr>
                      </w:pPr>
                      <w:bookmarkStart w:id="1" w:name="_Schoolname#1582833420"/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纵横天下</w:t>
                      </w:r>
                      <w:bookmarkEnd w:id="1"/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APP</w:t>
                      </w: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用例规约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085590" cy="3445510"/>
                <wp:effectExtent l="0" t="0" r="127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268E" w:rsidRDefault="006A19CB">
                            <w:pPr>
                              <w:spacing w:line="1000" w:lineRule="exact"/>
                              <w:ind w:firstLine="420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组名：</w:t>
                            </w:r>
                            <w:bookmarkStart w:id="2" w:name="_Major#2997466427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162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第五组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]</w:t>
                            </w:r>
                            <w:bookmarkEnd w:id="2"/>
                          </w:p>
                          <w:p w:rsidR="00E8268E" w:rsidRDefault="006A19CB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组员姓名：</w:t>
                            </w:r>
                            <w:bookmarkStart w:id="3" w:name="_Author#2378636391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邱志鹏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、李达波、黄俊贤、</w:t>
                            </w:r>
                          </w:p>
                          <w:p w:rsidR="00E8268E" w:rsidRDefault="006A19CB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黄立根、冯德志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]</w:t>
                            </w:r>
                            <w:bookmarkEnd w:id="3"/>
                          </w:p>
                          <w:p w:rsidR="00E8268E" w:rsidRDefault="006A19CB">
                            <w:pPr>
                              <w:spacing w:line="1000" w:lineRule="exact"/>
                              <w:ind w:firstLineChars="131" w:firstLine="4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年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月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日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"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separate"/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2018</w:t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年</w:t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10</w:t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月</w:t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15</w:t>
                            </w:r>
                            <w:r w:rsidR="004B41AE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49.45pt;margin-top:344.05pt;width:321.7pt;height:2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" filled="f" stroked="f">
                <v:textbox>
                  <w:txbxContent>
                    <w:p w:rsidR="00E8268E" w:rsidRDefault="006A19CB">
                      <w:pPr>
                        <w:spacing w:line="1000" w:lineRule="exact"/>
                        <w:ind w:firstLine="420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组名：</w:t>
                      </w:r>
                      <w:bookmarkStart w:id="4" w:name="_Major#2997466427"/>
                      <w:r>
                        <w:rPr>
                          <w:rFonts w:hint="eastAsia"/>
                          <w:sz w:val="32"/>
                          <w:u w:val="single"/>
                        </w:rPr>
                        <w:t>[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软件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162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第五组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]</w:t>
                      </w:r>
                      <w:bookmarkEnd w:id="4"/>
                    </w:p>
                    <w:p w:rsidR="00E8268E" w:rsidRDefault="006A19CB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组员姓名：</w:t>
                      </w:r>
                      <w:bookmarkStart w:id="5" w:name="_Author#2378636391"/>
                      <w:r>
                        <w:rPr>
                          <w:rFonts w:hint="eastAsia"/>
                          <w:sz w:val="32"/>
                          <w:u w:val="single"/>
                        </w:rPr>
                        <w:t>[</w:t>
                      </w:r>
                      <w:r>
                        <w:rPr>
                          <w:sz w:val="32"/>
                          <w:u w:val="single"/>
                        </w:rPr>
                        <w:t>邱志鹏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、李达波、黄俊贤、</w:t>
                      </w:r>
                    </w:p>
                    <w:p w:rsidR="00E8268E" w:rsidRDefault="006A19CB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  <w:u w:val="single"/>
                        </w:rPr>
                        <w:t>黄立根、冯德志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]</w:t>
                      </w:r>
                      <w:bookmarkEnd w:id="5"/>
                    </w:p>
                    <w:p w:rsidR="00E8268E" w:rsidRDefault="006A19CB">
                      <w:pPr>
                        <w:spacing w:line="1000" w:lineRule="exact"/>
                        <w:ind w:firstLineChars="131" w:firstLine="419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Time \@ "yyyy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年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M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月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d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日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"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separate"/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2018</w:t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年</w:t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10</w:t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月</w:t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15</w:t>
                      </w:r>
                      <w:r w:rsidR="004B41AE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日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lang w:val="zh-CN"/>
        </w:rPr>
        <w:id w:val="-124340675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0"/>
        </w:rPr>
      </w:sdtEndPr>
      <w:sdtContent>
        <w:p w:rsidR="00F610C3" w:rsidRDefault="00F610C3" w:rsidP="00F610C3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6" w:name="_GoBack"/>
          <w:bookmarkEnd w:id="6"/>
        </w:p>
        <w:p w:rsidR="00F610C3" w:rsidRDefault="00F610C3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329289" w:history="1">
            <w:r w:rsidRPr="003D25D5">
              <w:rPr>
                <w:rStyle w:val="a6"/>
                <w:noProof/>
              </w:rPr>
              <w:t>1</w:t>
            </w:r>
            <w:r w:rsidRPr="003D25D5">
              <w:rPr>
                <w:rStyle w:val="a6"/>
                <w:noProof/>
              </w:rPr>
              <w:t>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0" w:history="1">
            <w:r w:rsidRPr="003D25D5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1" w:history="1">
            <w:r w:rsidRPr="003D25D5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2" w:history="1">
            <w:r w:rsidRPr="003D25D5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3" w:history="1">
            <w:r w:rsidRPr="003D25D5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4" w:history="1">
            <w:r w:rsidRPr="003D25D5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5" w:history="1">
            <w:r w:rsidRPr="003D25D5">
              <w:rPr>
                <w:rStyle w:val="a6"/>
                <w:noProof/>
              </w:rPr>
              <w:t>2</w:t>
            </w:r>
            <w:r w:rsidRPr="003D25D5">
              <w:rPr>
                <w:rStyle w:val="a6"/>
                <w:noProof/>
              </w:rPr>
              <w:t>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群聊管理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6" w:history="1">
            <w:r w:rsidRPr="003D25D5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创建群聊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7" w:history="1">
            <w:r w:rsidRPr="003D25D5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查询群聊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8" w:history="1">
            <w:r w:rsidRPr="003D25D5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接受邀请加入群聊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299" w:history="1">
            <w:r w:rsidRPr="003D25D5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查看群成员位置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300" w:history="1">
            <w:r w:rsidRPr="003D25D5">
              <w:rPr>
                <w:rStyle w:val="a6"/>
                <w:noProof/>
              </w:rPr>
              <w:t>3</w:t>
            </w:r>
            <w:r w:rsidRPr="003D25D5">
              <w:rPr>
                <w:rStyle w:val="a6"/>
                <w:noProof/>
              </w:rPr>
              <w:t>、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301" w:history="1">
            <w:r w:rsidRPr="003D25D5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302" w:history="1">
            <w:r w:rsidRPr="003D25D5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同意好友邀请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303" w:history="1">
            <w:r w:rsidRPr="003D25D5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好友聊天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7329304" w:history="1">
            <w:r w:rsidRPr="003D25D5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3D25D5">
              <w:rPr>
                <w:rStyle w:val="a6"/>
                <w:noProof/>
              </w:rPr>
              <w:t>接受信息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0C3" w:rsidRDefault="00F610C3">
          <w:r>
            <w:rPr>
              <w:b/>
              <w:bCs/>
              <w:lang w:val="zh-CN"/>
            </w:rPr>
            <w:fldChar w:fldCharType="end"/>
          </w:r>
        </w:p>
      </w:sdtContent>
    </w:sdt>
    <w:p w:rsidR="00F610C3" w:rsidRDefault="00F610C3">
      <w:pPr>
        <w:widowControl/>
        <w:jc w:val="left"/>
      </w:pPr>
      <w:r>
        <w:br w:type="page"/>
      </w:r>
    </w:p>
    <w:p w:rsidR="004B41AE" w:rsidRPr="00F610C3" w:rsidRDefault="004B41AE" w:rsidP="004B41AE">
      <w:pPr>
        <w:widowControl/>
        <w:jc w:val="left"/>
        <w:rPr>
          <w:rFonts w:hint="eastAsia"/>
        </w:rPr>
      </w:pPr>
    </w:p>
    <w:p w:rsidR="00E8268E" w:rsidRDefault="006A19CB" w:rsidP="004B41AE">
      <w:pPr>
        <w:pStyle w:val="1"/>
      </w:pPr>
      <w:bookmarkStart w:id="7" w:name="_Toc527329232"/>
      <w:bookmarkStart w:id="8" w:name="_Toc527329289"/>
      <w:r>
        <w:rPr>
          <w:rFonts w:hint="eastAsia"/>
        </w:rPr>
        <w:t>个人信息管理</w:t>
      </w:r>
      <w:bookmarkEnd w:id="7"/>
      <w:bookmarkEnd w:id="8"/>
    </w:p>
    <w:p w:rsidR="00E8268E" w:rsidRDefault="006A19CB" w:rsidP="004B41AE">
      <w:pPr>
        <w:pStyle w:val="2"/>
      </w:pPr>
      <w:bookmarkStart w:id="9" w:name="_Toc527329233"/>
      <w:bookmarkStart w:id="10" w:name="_Toc527329290"/>
      <w:r>
        <w:rPr>
          <w:rFonts w:hint="eastAsia"/>
        </w:rPr>
        <w:t>注册</w:t>
      </w:r>
      <w:bookmarkEnd w:id="9"/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注册</w:t>
            </w: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rPr>
                <w:bCs/>
              </w:rPr>
            </w:pP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rPr>
                <w:bCs/>
              </w:rPr>
            </w:pP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注册新账号</w:t>
            </w: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用户进入登录界面，点击注册</w:t>
            </w: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用户进入登录界面，点击注册。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系统打开注册界面，如图（）。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用户填写手机号，手机号必须是存在的，符合正常手机号格式的。然后填写密码，密码必须是</w:t>
            </w:r>
            <w:r>
              <w:rPr>
                <w:rFonts w:hint="eastAsia"/>
                <w:bCs/>
              </w:rPr>
              <w:t>6-16</w:t>
            </w:r>
            <w:r>
              <w:rPr>
                <w:rFonts w:hint="eastAsia"/>
                <w:bCs/>
              </w:rPr>
              <w:t>位的，不包含特殊符号。然后确认密码，确认密码必须填写密码框的密码一致。最后点击获取验证码。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系统发送验证码到用户注册的手机上。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用户查短信，填写验证码到验证码框，然后点击注册账号。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系统打开资料填写页面。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用户上传头像、填写昵称、填写真实姓名、填写联系地址、填写出生年月。（头像文件大小必须在</w:t>
            </w:r>
            <w:r>
              <w:rPr>
                <w:rFonts w:hint="eastAsia"/>
                <w:bCs/>
              </w:rPr>
              <w:t>4M</w:t>
            </w:r>
            <w:r>
              <w:rPr>
                <w:rFonts w:hint="eastAsia"/>
                <w:bCs/>
              </w:rPr>
              <w:t>以内，必须上传。昵称必须在</w:t>
            </w:r>
            <w:r>
              <w:rPr>
                <w:rFonts w:hint="eastAsia"/>
                <w:bCs/>
              </w:rPr>
              <w:t>1-10</w:t>
            </w:r>
            <w:r>
              <w:rPr>
                <w:rFonts w:hint="eastAsia"/>
                <w:bCs/>
              </w:rPr>
              <w:t>个字符，真实姓名必须为</w:t>
            </w:r>
            <w:r>
              <w:rPr>
                <w:rFonts w:hint="eastAsia"/>
                <w:bCs/>
              </w:rPr>
              <w:t>1-10</w:t>
            </w:r>
            <w:r>
              <w:rPr>
                <w:rFonts w:hint="eastAsia"/>
                <w:bCs/>
              </w:rPr>
              <w:t>个字符，联系地址必须在</w:t>
            </w:r>
            <w:r>
              <w:rPr>
                <w:rFonts w:hint="eastAsia"/>
                <w:bCs/>
              </w:rPr>
              <w:t>1-100</w:t>
            </w:r>
            <w:r>
              <w:rPr>
                <w:rFonts w:hint="eastAsia"/>
                <w:bCs/>
              </w:rPr>
              <w:t>个字符内）最后点击完成资料编写。</w:t>
            </w:r>
          </w:p>
          <w:p w:rsidR="004B41AE" w:rsidRDefault="004B41AE" w:rsidP="00A14A88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系统完成用户注册，将信息上传到后台。</w:t>
            </w:r>
          </w:p>
        </w:tc>
      </w:tr>
      <w:tr w:rsidR="004B41AE" w:rsidTr="00A14A88">
        <w:trPr>
          <w:trHeight w:val="697"/>
        </w:trPr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点击获取验证码后，获取验证码按钮处于不可点击状态</w:t>
            </w:r>
            <w:r>
              <w:rPr>
                <w:rFonts w:hint="eastAsia"/>
                <w:bCs/>
              </w:rPr>
              <w:t>60</w:t>
            </w:r>
            <w:r>
              <w:rPr>
                <w:rFonts w:hint="eastAsia"/>
                <w:bCs/>
              </w:rPr>
              <w:t>秒。</w:t>
            </w:r>
          </w:p>
        </w:tc>
      </w:tr>
      <w:tr w:rsidR="004B41AE" w:rsidTr="00A14A88"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用户填写手机号的格式不正确，弹出对话框提示用户，显示手机号格式不正确，。</w:t>
            </w:r>
          </w:p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用户填写密码格式不正确，弹出对话框提示用户，显示密码格式不正确。</w:t>
            </w:r>
          </w:p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用户输入两次密码不一致，弹出对话框提示用户，显示两次密码不一致。</w:t>
            </w:r>
          </w:p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用户填写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，弹出对话框提示用户，显示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。</w:t>
            </w:r>
          </w:p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用户没有上传头像，弹出对话框提示用户，还没有上传头像。</w:t>
            </w:r>
          </w:p>
          <w:p w:rsidR="004B41AE" w:rsidRDefault="004B41AE" w:rsidP="00A14A88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用户填写资料格式不正确，弹出对话框提示用户，资料格式不正确。</w:t>
            </w:r>
          </w:p>
        </w:tc>
      </w:tr>
      <w:tr w:rsidR="004B41AE" w:rsidTr="00A14A88">
        <w:trPr>
          <w:trHeight w:val="343"/>
        </w:trPr>
        <w:tc>
          <w:tcPr>
            <w:tcW w:w="1548" w:type="dxa"/>
            <w:shd w:val="pct25" w:color="auto" w:fill="auto"/>
          </w:tcPr>
          <w:p w:rsidR="004B41AE" w:rsidRDefault="004B41AE" w:rsidP="00A14A88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4B41AE" w:rsidRDefault="004B41AE" w:rsidP="00A14A88">
            <w:pPr>
              <w:pStyle w:val="10"/>
            </w:pPr>
          </w:p>
        </w:tc>
      </w:tr>
    </w:tbl>
    <w:p w:rsidR="004B41AE" w:rsidRPr="004B41AE" w:rsidRDefault="004B41AE" w:rsidP="004B41AE">
      <w:pPr>
        <w:rPr>
          <w:rFonts w:hint="eastAsia"/>
        </w:rPr>
      </w:pPr>
    </w:p>
    <w:p w:rsidR="00E8268E" w:rsidRDefault="006A19CB">
      <w:r>
        <w:rPr>
          <w:rFonts w:hint="eastAsia"/>
          <w:noProof/>
        </w:rPr>
        <w:drawing>
          <wp:inline distT="0" distB="0" distL="114300" distR="114300">
            <wp:extent cx="3641725" cy="4358640"/>
            <wp:effectExtent l="0" t="0" r="15875" b="3810"/>
            <wp:docPr id="12" name="图片 12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注册2"/>
                    <pic:cNvPicPr>
                      <a:picLocks noChangeAspect="1"/>
                    </pic:cNvPicPr>
                  </pic:nvPicPr>
                  <pic:blipFill>
                    <a:blip r:embed="rId9"/>
                    <a:srcRect l="9217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E" w:rsidRDefault="00E8268E"/>
    <w:p w:rsidR="00E8268E" w:rsidRDefault="006A19CB">
      <w:pPr>
        <w:pStyle w:val="2"/>
      </w:pPr>
      <w:r>
        <w:rPr>
          <w:rFonts w:hint="eastAsia"/>
        </w:rPr>
        <w:t xml:space="preserve"> </w:t>
      </w:r>
      <w:bookmarkStart w:id="11" w:name="_Toc527329234"/>
      <w:bookmarkStart w:id="12" w:name="_Toc527329291"/>
      <w:r>
        <w:rPr>
          <w:rFonts w:hint="eastAsia"/>
        </w:rPr>
        <w:t>登录</w:t>
      </w:r>
      <w:bookmarkEnd w:id="11"/>
      <w:bookmarkEnd w:id="12"/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9"/>
        <w:gridCol w:w="6987"/>
      </w:tblGrid>
      <w:tr w:rsidR="00E8268E">
        <w:trPr>
          <w:trHeight w:val="135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  <w:numPr>
                <w:ilvl w:val="0"/>
                <w:numId w:val="5"/>
              </w:num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用户登录</w:t>
            </w:r>
          </w:p>
        </w:tc>
      </w:tr>
      <w:tr w:rsidR="00E8268E">
        <w:trPr>
          <w:trHeight w:val="135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87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rPr>
          <w:trHeight w:val="140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普通用户、管理员</w:t>
            </w:r>
          </w:p>
        </w:tc>
      </w:tr>
      <w:tr w:rsidR="00E8268E">
        <w:trPr>
          <w:trHeight w:val="135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登录APP</w:t>
            </w:r>
          </w:p>
        </w:tc>
      </w:tr>
      <w:tr w:rsidR="00E8268E">
        <w:trPr>
          <w:trHeight w:val="135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是未登录状态</w:t>
            </w:r>
          </w:p>
        </w:tc>
      </w:tr>
      <w:tr w:rsidR="00E8268E">
        <w:trPr>
          <w:trHeight w:val="422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1．用户打开APP，进入天下纵横登录界面图（FCS-ZHGL-1-1）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输入手机号，</w:t>
            </w:r>
            <w:r>
              <w:rPr>
                <w:rFonts w:ascii="宋体" w:hAnsi="宋体" w:hint="eastAsia"/>
                <w:bCs/>
              </w:rPr>
              <w:t>，密码仅能输入数字、字母或其组合，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点击“登录按钮”。系统自动匹配用户身份，验证成功进入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首界面</w:t>
            </w:r>
          </w:p>
        </w:tc>
      </w:tr>
      <w:tr w:rsidR="00E8268E">
        <w:trPr>
          <w:trHeight w:val="316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用户点击“忘记密码”，系统跳转至找回密码流程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游客点击“注册”，系统跳转至注册账号流程</w:t>
            </w:r>
          </w:p>
        </w:tc>
      </w:tr>
      <w:tr w:rsidR="00E8268E">
        <w:trPr>
          <w:trHeight w:val="563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987" w:type="dxa"/>
            <w:shd w:val="clear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．用户账号不存在，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账号不存在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．用户密码错误，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，密码错误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．用户账号或密码未输入，提示请输入账号（密码）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（提示</w:t>
            </w:r>
            <w:proofErr w:type="gramStart"/>
            <w:r>
              <w:rPr>
                <w:rFonts w:hint="eastAsia"/>
              </w:rPr>
              <w:t>框如下</w:t>
            </w:r>
            <w:proofErr w:type="gramEnd"/>
            <w:r>
              <w:rPr>
                <w:rFonts w:hint="eastAsia"/>
              </w:rPr>
              <w:t>图所示）</w:t>
            </w:r>
          </w:p>
        </w:tc>
      </w:tr>
      <w:tr w:rsidR="00E8268E">
        <w:trPr>
          <w:trHeight w:val="154"/>
        </w:trPr>
        <w:tc>
          <w:tcPr>
            <w:tcW w:w="1549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87" w:type="dxa"/>
            <w:shd w:val="clear" w:color="auto" w:fill="auto"/>
          </w:tcPr>
          <w:p w:rsidR="00E8268E" w:rsidRDefault="00E8268E">
            <w:pPr>
              <w:pStyle w:val="10"/>
            </w:pPr>
          </w:p>
        </w:tc>
      </w:tr>
    </w:tbl>
    <w:p w:rsidR="00E8268E" w:rsidRDefault="00E8268E"/>
    <w:p w:rsidR="00E8268E" w:rsidRDefault="00E8268E"/>
    <w:p w:rsidR="00E8268E" w:rsidRDefault="006A19CB">
      <w:r>
        <w:br w:type="page"/>
      </w:r>
      <w:r>
        <w:rPr>
          <w:noProof/>
        </w:rPr>
        <w:lastRenderedPageBreak/>
        <w:drawing>
          <wp:inline distT="0" distB="0" distL="0" distR="0">
            <wp:extent cx="4839970" cy="5376545"/>
            <wp:effectExtent l="0" t="0" r="1778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1" t="27884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5376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8E" w:rsidRDefault="006A19CB">
      <w:r>
        <w:br w:type="page"/>
      </w:r>
    </w:p>
    <w:p w:rsidR="00E8268E" w:rsidRDefault="00E8268E"/>
    <w:p w:rsidR="00E8268E" w:rsidRDefault="00E8268E"/>
    <w:p w:rsidR="00E8268E" w:rsidRDefault="006A19CB">
      <w:pPr>
        <w:pStyle w:val="2"/>
      </w:pPr>
      <w:bookmarkStart w:id="13" w:name="_Toc527329235"/>
      <w:bookmarkStart w:id="14" w:name="_Toc527329292"/>
      <w:r>
        <w:rPr>
          <w:rFonts w:hint="eastAsia"/>
        </w:rPr>
        <w:t>找回密码</w:t>
      </w:r>
      <w:bookmarkEnd w:id="13"/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找回密码界面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用户不记得密码了，需要通过手机验证</w:t>
            </w:r>
            <w:proofErr w:type="gramStart"/>
            <w:r>
              <w:rPr>
                <w:rFonts w:ascii="宋体" w:hAnsi="宋体" w:hint="eastAsia"/>
              </w:rPr>
              <w:t>码重新</w:t>
            </w:r>
            <w:proofErr w:type="gramEnd"/>
            <w:r>
              <w:rPr>
                <w:rFonts w:ascii="宋体" w:hAnsi="宋体" w:hint="eastAsia"/>
              </w:rPr>
              <w:t>设置密码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用户进入登录界面，点击忘记密码按钮。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用户进入登录界面，点击忘记密码。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进入找回密码界面。</w:t>
            </w:r>
          </w:p>
          <w:p w:rsidR="00E8268E" w:rsidRDefault="006A19C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填写手机号、验证码并且点击找回密码</w:t>
            </w:r>
          </w:p>
        </w:tc>
      </w:tr>
      <w:tr w:rsidR="00E8268E">
        <w:trPr>
          <w:trHeight w:val="697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点击获取验证码后，获取验证码按钮</w:t>
            </w:r>
            <w:r>
              <w:rPr>
                <w:rFonts w:hint="eastAsia"/>
                <w:bCs/>
              </w:rPr>
              <w:t>60</w:t>
            </w:r>
            <w:r>
              <w:rPr>
                <w:rFonts w:hint="eastAsia"/>
                <w:bCs/>
              </w:rPr>
              <w:t>秒内无法点击。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、用户点击找回密码，但填写的手机号格式有误。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、系统弹出对话框提示用户，显示手机号码格式不正确。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2..1</w:t>
            </w:r>
            <w:r>
              <w:rPr>
                <w:rFonts w:hint="eastAsia"/>
              </w:rPr>
              <w:t>、用户点击找回密码，填写的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。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、系统弹出对话框提示用户，显示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E8268E">
        <w:trPr>
          <w:trHeight w:val="343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</w:pPr>
          </w:p>
        </w:tc>
      </w:tr>
    </w:tbl>
    <w:p w:rsidR="00E8268E" w:rsidRDefault="00E8268E"/>
    <w:p w:rsidR="00E8268E" w:rsidRDefault="00E8268E"/>
    <w:p w:rsidR="00E8268E" w:rsidRDefault="006A19CB">
      <w:r>
        <w:rPr>
          <w:rFonts w:hint="eastAsia"/>
          <w:noProof/>
        </w:rPr>
        <w:lastRenderedPageBreak/>
        <w:drawing>
          <wp:inline distT="0" distB="0" distL="114300" distR="114300">
            <wp:extent cx="4396105" cy="5017770"/>
            <wp:effectExtent l="0" t="0" r="4445" b="11430"/>
            <wp:docPr id="4" name="图片 4" descr="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找回密码"/>
                    <pic:cNvPicPr>
                      <a:picLocks noChangeAspect="1"/>
                    </pic:cNvPicPr>
                  </pic:nvPicPr>
                  <pic:blipFill>
                    <a:blip r:embed="rId11"/>
                    <a:srcRect l="1479" t="421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E" w:rsidRDefault="006A19CB">
      <w:r>
        <w:rPr>
          <w:rFonts w:hint="eastAsia"/>
        </w:rPr>
        <w:br w:type="page"/>
      </w:r>
    </w:p>
    <w:p w:rsidR="00E8268E" w:rsidRDefault="006A19CB">
      <w:pPr>
        <w:pStyle w:val="2"/>
      </w:pPr>
      <w:bookmarkStart w:id="15" w:name="_Toc527329236"/>
      <w:bookmarkStart w:id="16" w:name="_Toc527329293"/>
      <w:r>
        <w:rPr>
          <w:rFonts w:hint="eastAsia"/>
        </w:rPr>
        <w:lastRenderedPageBreak/>
        <w:t>个人信息管理</w:t>
      </w:r>
      <w:bookmarkEnd w:id="15"/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个人信息管理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用户个人信息管理，包括修改密码、修改个人信息、显示现有昵称、头像。包含注销账号。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用户已经完成登录，进入首页。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、用户进入主界面，点击个人信息管理按钮。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、系统进入个人信息管理界面。</w:t>
            </w:r>
          </w:p>
          <w:p w:rsidR="00E8268E" w:rsidRDefault="006A19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、用户可以查看头像、昵称、联系电话、联系地址。</w:t>
            </w:r>
          </w:p>
        </w:tc>
      </w:tr>
      <w:tr w:rsidR="00E8268E">
        <w:trPr>
          <w:trHeight w:val="697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1.1</w:t>
            </w:r>
            <w:r>
              <w:rPr>
                <w:rFonts w:hint="eastAsia"/>
                <w:bCs/>
              </w:rPr>
              <w:t>、用户点击注销账号。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、用户账号注销成功，并且系统返回登录页面。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</w:t>
            </w:r>
            <w:r>
              <w:rPr>
                <w:rFonts w:hint="eastAsia"/>
                <w:bCs/>
              </w:rPr>
              <w:t>、用户点击修改资料。</w:t>
            </w:r>
          </w:p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</w:rPr>
              <w:t>、系统转到修改个人资料页面。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</w:pPr>
          </w:p>
        </w:tc>
      </w:tr>
      <w:tr w:rsidR="00E8268E">
        <w:trPr>
          <w:trHeight w:val="343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</w:pPr>
          </w:p>
        </w:tc>
      </w:tr>
    </w:tbl>
    <w:p w:rsidR="00E8268E" w:rsidRDefault="00E8268E"/>
    <w:p w:rsidR="00E8268E" w:rsidRDefault="00E8268E"/>
    <w:p w:rsidR="00E8268E" w:rsidRDefault="006A19CB">
      <w:r>
        <w:rPr>
          <w:rFonts w:hint="eastAsia"/>
          <w:noProof/>
        </w:rPr>
        <w:lastRenderedPageBreak/>
        <w:drawing>
          <wp:inline distT="0" distB="0" distL="114300" distR="114300">
            <wp:extent cx="3030220" cy="6777990"/>
            <wp:effectExtent l="0" t="0" r="17780" b="3810"/>
            <wp:docPr id="14" name="图片 14" descr="个人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个人信息管理"/>
                    <pic:cNvPicPr>
                      <a:picLocks noChangeAspect="1"/>
                    </pic:cNvPicPr>
                  </pic:nvPicPr>
                  <pic:blipFill>
                    <a:blip r:embed="rId12"/>
                    <a:srcRect l="11091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E" w:rsidRDefault="006A19CB">
      <w:r>
        <w:rPr>
          <w:rFonts w:hint="eastAsia"/>
        </w:rPr>
        <w:br w:type="page"/>
      </w:r>
    </w:p>
    <w:p w:rsidR="00E8268E" w:rsidRDefault="006A19CB">
      <w:pPr>
        <w:pStyle w:val="2"/>
      </w:pPr>
      <w:bookmarkStart w:id="17" w:name="_Toc527329237"/>
      <w:bookmarkStart w:id="18" w:name="_Toc527329294"/>
      <w:r>
        <w:rPr>
          <w:rFonts w:hint="eastAsia"/>
        </w:rPr>
        <w:lastRenderedPageBreak/>
        <w:t>修改个人信息</w:t>
      </w:r>
      <w:bookmarkEnd w:id="17"/>
      <w:bookmarkEnd w:id="18"/>
    </w:p>
    <w:p w:rsidR="00E8268E" w:rsidRDefault="00E8268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修改资料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  <w:rPr>
                <w:bCs/>
              </w:rPr>
            </w:pP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修改资料，资料包括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用户完成登录，并且已经进入个人信息管理页面。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用户点击修改资料。</w:t>
            </w:r>
          </w:p>
          <w:p w:rsidR="00E8268E" w:rsidRDefault="006A19CB">
            <w:pPr>
              <w:pStyle w:val="10"/>
              <w:numPr>
                <w:ilvl w:val="0"/>
                <w:numId w:val="6"/>
              </w:numPr>
            </w:pPr>
            <w:r>
              <w:rPr>
                <w:rFonts w:hint="eastAsia"/>
              </w:rPr>
              <w:t>系统进入修改资料页面。</w:t>
            </w:r>
          </w:p>
          <w:p w:rsidR="00E8268E" w:rsidRDefault="006A19CB">
            <w:pPr>
              <w:pStyle w:val="10"/>
              <w:numPr>
                <w:ilvl w:val="0"/>
                <w:numId w:val="6"/>
              </w:numPr>
            </w:pPr>
            <w:r>
              <w:rPr>
                <w:rFonts w:hint="eastAsia"/>
              </w:rPr>
              <w:t>用户修改昵称、联系电话、联系地址，然后点击保存修改。（昵称长度为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个字符，联系电话必须符合手机号码的规范，联系地址长度为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个字符）</w:t>
            </w:r>
          </w:p>
          <w:p w:rsidR="00E8268E" w:rsidRDefault="006A19CB">
            <w:pPr>
              <w:pStyle w:val="10"/>
              <w:numPr>
                <w:ilvl w:val="0"/>
                <w:numId w:val="6"/>
              </w:numPr>
            </w:pPr>
            <w:r>
              <w:rPr>
                <w:rFonts w:hint="eastAsia"/>
              </w:rPr>
              <w:t>系统完成用户信息修改。</w:t>
            </w:r>
          </w:p>
        </w:tc>
      </w:tr>
      <w:tr w:rsidR="00E8268E">
        <w:trPr>
          <w:trHeight w:val="697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用户点击修改头像按钮。</w:t>
            </w:r>
          </w:p>
          <w:p w:rsidR="00E8268E" w:rsidRDefault="006A19CB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系统进入头像修改页面。</w:t>
            </w:r>
          </w:p>
          <w:p w:rsidR="00E8268E" w:rsidRDefault="006A19CB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用户进入基本事件流中的第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点。</w:t>
            </w:r>
          </w:p>
          <w:p w:rsidR="00E8268E" w:rsidRDefault="006A19CB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系统完成用户信息修改。</w:t>
            </w:r>
          </w:p>
        </w:tc>
      </w:tr>
      <w:tr w:rsidR="00E8268E"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用户使用了不符合规范的昵称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系统弹出对话框、提示昵称不符合规范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用户使用了不符合规范的电话号码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系统弹出对话框、提示昵称不符合规范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用户使用了不符合规范的昵称</w:t>
            </w:r>
          </w:p>
          <w:p w:rsidR="00E8268E" w:rsidRDefault="006A19CB">
            <w:pPr>
              <w:pStyle w:val="10"/>
            </w:pPr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系统弹出对话框、提示昵称不符合规范</w:t>
            </w:r>
          </w:p>
        </w:tc>
      </w:tr>
      <w:tr w:rsidR="00E8268E">
        <w:trPr>
          <w:trHeight w:val="343"/>
        </w:trPr>
        <w:tc>
          <w:tcPr>
            <w:tcW w:w="1548" w:type="dxa"/>
            <w:shd w:val="pct25" w:color="auto" w:fill="auto"/>
          </w:tcPr>
          <w:p w:rsidR="00E8268E" w:rsidRDefault="006A19CB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E8268E" w:rsidRDefault="00E8268E">
            <w:pPr>
              <w:pStyle w:val="10"/>
            </w:pPr>
          </w:p>
        </w:tc>
      </w:tr>
    </w:tbl>
    <w:p w:rsidR="00E8268E" w:rsidRDefault="006A19CB">
      <w:r>
        <w:rPr>
          <w:rFonts w:hint="eastAsia"/>
          <w:noProof/>
        </w:rPr>
        <w:lastRenderedPageBreak/>
        <w:drawing>
          <wp:inline distT="0" distB="0" distL="114300" distR="114300">
            <wp:extent cx="3170555" cy="6489700"/>
            <wp:effectExtent l="0" t="0" r="10795" b="6350"/>
            <wp:docPr id="9" name="图片 9" descr="修改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修改资料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E" w:rsidRDefault="006A19CB" w:rsidP="00B53DD6">
      <w:pPr>
        <w:pStyle w:val="1"/>
      </w:pPr>
      <w:r>
        <w:rPr>
          <w:rFonts w:hint="eastAsia"/>
        </w:rPr>
        <w:br w:type="page"/>
      </w:r>
      <w:bookmarkStart w:id="19" w:name="_Toc527329238"/>
      <w:bookmarkStart w:id="20" w:name="_Toc527329295"/>
      <w:proofErr w:type="gramStart"/>
      <w:r w:rsidR="00B53DD6">
        <w:rPr>
          <w:rFonts w:hint="eastAsia"/>
        </w:rPr>
        <w:lastRenderedPageBreak/>
        <w:t>群聊管理</w:t>
      </w:r>
      <w:bookmarkEnd w:id="19"/>
      <w:bookmarkEnd w:id="20"/>
      <w:proofErr w:type="gramEnd"/>
    </w:p>
    <w:p w:rsidR="00B53DD6" w:rsidRDefault="00317D31" w:rsidP="00B53DD6">
      <w:pPr>
        <w:pStyle w:val="2"/>
      </w:pPr>
      <w:bookmarkStart w:id="21" w:name="_Toc527329239"/>
      <w:bookmarkStart w:id="22" w:name="_Toc527329296"/>
      <w:r>
        <w:rPr>
          <w:rFonts w:hint="eastAsia"/>
        </w:rPr>
        <w:t>创建群聊</w:t>
      </w:r>
      <w:bookmarkEnd w:id="21"/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B53DD6" w:rsidRDefault="00317D31" w:rsidP="00DB443E">
            <w:pPr>
              <w:pStyle w:val="10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创建群聊</w:t>
            </w:r>
            <w:proofErr w:type="gramEnd"/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B53DD6" w:rsidRDefault="00B53DD6" w:rsidP="00DB443E">
            <w:pPr>
              <w:pStyle w:val="10"/>
              <w:rPr>
                <w:bCs/>
              </w:rPr>
            </w:pPr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B53DD6" w:rsidRDefault="005D0C33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B53DD6" w:rsidRDefault="00317D31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创建新</w:t>
            </w:r>
            <w:proofErr w:type="gramStart"/>
            <w:r>
              <w:rPr>
                <w:rFonts w:ascii="宋体" w:hAnsi="宋体" w:hint="eastAsia"/>
              </w:rPr>
              <w:t>的群聊</w:t>
            </w:r>
            <w:proofErr w:type="gramEnd"/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B53DD6" w:rsidRDefault="00B53DD6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</w:t>
            </w:r>
            <w:proofErr w:type="gramStart"/>
            <w:r w:rsidR="00317D31">
              <w:rPr>
                <w:rFonts w:ascii="宋体" w:hAnsi="宋体" w:hint="eastAsia"/>
                <w:b/>
                <w:bCs/>
              </w:rPr>
              <w:t>点击群聊按钮</w:t>
            </w:r>
            <w:proofErr w:type="gramEnd"/>
            <w:r w:rsidR="00317D31">
              <w:rPr>
                <w:rFonts w:ascii="宋体" w:hAnsi="宋体" w:hint="eastAsia"/>
                <w:b/>
                <w:bCs/>
              </w:rPr>
              <w:t>然后再点击</w:t>
            </w:r>
            <w:proofErr w:type="gramStart"/>
            <w:r w:rsidR="00317D31">
              <w:rPr>
                <w:rFonts w:ascii="宋体" w:hAnsi="宋体" w:hint="eastAsia"/>
                <w:b/>
                <w:bCs/>
              </w:rPr>
              <w:t>创建群聊</w:t>
            </w:r>
            <w:proofErr w:type="gramEnd"/>
            <w:r w:rsidR="007F7910">
              <w:rPr>
                <w:rFonts w:ascii="宋体" w:hAnsi="宋体"/>
                <w:b/>
                <w:bCs/>
              </w:rPr>
              <w:t xml:space="preserve"> </w:t>
            </w:r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B53DD6" w:rsidRDefault="00B53DD6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 w:rsidR="00FC38E0"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B53DD6" w:rsidRDefault="00B53DD6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</w:t>
            </w:r>
            <w:proofErr w:type="gramStart"/>
            <w:r w:rsidR="00FC38E0">
              <w:rPr>
                <w:rFonts w:hint="eastAsia"/>
                <w:bCs/>
              </w:rPr>
              <w:t>将群聊</w:t>
            </w:r>
            <w:r w:rsidR="00294224">
              <w:rPr>
                <w:rFonts w:hint="eastAsia"/>
                <w:bCs/>
              </w:rPr>
              <w:t>管理</w:t>
            </w:r>
            <w:proofErr w:type="gramEnd"/>
            <w:r w:rsidR="00294224">
              <w:rPr>
                <w:rFonts w:hint="eastAsia"/>
                <w:bCs/>
              </w:rPr>
              <w:t>界面</w:t>
            </w:r>
            <w:r w:rsidR="00FC38E0">
              <w:rPr>
                <w:rFonts w:hint="eastAsia"/>
                <w:bCs/>
              </w:rPr>
              <w:t>显示</w:t>
            </w:r>
            <w:r>
              <w:rPr>
                <w:rFonts w:hint="eastAsia"/>
                <w:bCs/>
              </w:rPr>
              <w:t>。</w:t>
            </w:r>
          </w:p>
          <w:p w:rsidR="00B53DD6" w:rsidRDefault="00B53DD6" w:rsidP="00DB443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</w:t>
            </w:r>
            <w:r w:rsidR="00317D31">
              <w:rPr>
                <w:rFonts w:hint="eastAsia"/>
              </w:rPr>
              <w:t>点击</w:t>
            </w:r>
            <w:r w:rsidR="00294224">
              <w:rPr>
                <w:rFonts w:hint="eastAsia"/>
              </w:rPr>
              <w:t>创建群聊</w:t>
            </w:r>
            <w:r>
              <w:rPr>
                <w:rFonts w:hint="eastAsia"/>
              </w:rPr>
              <w:t>。</w:t>
            </w:r>
          </w:p>
          <w:p w:rsidR="00317D31" w:rsidRDefault="00317D31" w:rsidP="00DB443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294224">
              <w:rPr>
                <w:rFonts w:hint="eastAsia"/>
              </w:rPr>
              <w:t>系统进如</w:t>
            </w:r>
            <w:proofErr w:type="gramStart"/>
            <w:r w:rsidR="00294224">
              <w:rPr>
                <w:rFonts w:hint="eastAsia"/>
              </w:rPr>
              <w:t>创建群聊界面</w:t>
            </w:r>
            <w:proofErr w:type="gramEnd"/>
          </w:p>
          <w:p w:rsidR="00294224" w:rsidRDefault="00294224" w:rsidP="00DB443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、用户按要求填入信息</w:t>
            </w:r>
          </w:p>
          <w:p w:rsidR="00294224" w:rsidRPr="00317D31" w:rsidRDefault="00294224" w:rsidP="00DB443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、系统完成群</w:t>
            </w:r>
            <w:proofErr w:type="gramStart"/>
            <w:r>
              <w:rPr>
                <w:rFonts w:hint="eastAsia"/>
              </w:rPr>
              <w:t>聊创建</w:t>
            </w:r>
            <w:proofErr w:type="gramEnd"/>
          </w:p>
        </w:tc>
      </w:tr>
      <w:tr w:rsidR="00B53DD6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B53DD6" w:rsidRDefault="00294224" w:rsidP="00294224">
            <w:pPr>
              <w:pStyle w:val="10"/>
              <w:numPr>
                <w:ilvl w:val="0"/>
                <w:numId w:val="7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点击群聊邀请</w:t>
            </w:r>
            <w:proofErr w:type="gramEnd"/>
            <w:r>
              <w:rPr>
                <w:rFonts w:hint="eastAsia"/>
                <w:bCs/>
              </w:rPr>
              <w:t>，可以查看他人邀请自己</w:t>
            </w:r>
            <w:proofErr w:type="gramStart"/>
            <w:r>
              <w:rPr>
                <w:rFonts w:hint="eastAsia"/>
                <w:bCs/>
              </w:rPr>
              <w:t>加入群聊的</w:t>
            </w:r>
            <w:proofErr w:type="gramEnd"/>
            <w:r>
              <w:rPr>
                <w:rFonts w:hint="eastAsia"/>
                <w:bCs/>
              </w:rPr>
              <w:t>信息</w:t>
            </w:r>
          </w:p>
          <w:p w:rsidR="00294224" w:rsidRDefault="00294224" w:rsidP="00824957">
            <w:pPr>
              <w:pStyle w:val="10"/>
              <w:numPr>
                <w:ilvl w:val="0"/>
                <w:numId w:val="7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点击群聊查询</w:t>
            </w:r>
            <w:proofErr w:type="gramEnd"/>
            <w:r>
              <w:rPr>
                <w:rFonts w:hint="eastAsia"/>
                <w:bCs/>
              </w:rPr>
              <w:t>，可以查询群聊</w:t>
            </w:r>
          </w:p>
          <w:p w:rsidR="00824957" w:rsidRDefault="00824957" w:rsidP="00824957">
            <w:pPr>
              <w:pStyle w:val="10"/>
              <w:numPr>
                <w:ilvl w:val="0"/>
                <w:numId w:val="7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点击某</w:t>
            </w:r>
            <w:proofErr w:type="gramEnd"/>
            <w:r>
              <w:rPr>
                <w:rFonts w:hint="eastAsia"/>
                <w:bCs/>
              </w:rPr>
              <w:t>一群聊，进入</w:t>
            </w:r>
            <w:proofErr w:type="gramStart"/>
            <w:r>
              <w:rPr>
                <w:rFonts w:hint="eastAsia"/>
                <w:bCs/>
              </w:rPr>
              <w:t>该群聊</w:t>
            </w:r>
            <w:proofErr w:type="gramEnd"/>
          </w:p>
        </w:tc>
      </w:tr>
      <w:tr w:rsidR="00B53DD6" w:rsidTr="00DB443E"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B53DD6" w:rsidRDefault="00B53DD6" w:rsidP="00DB443E">
            <w:pPr>
              <w:pStyle w:val="10"/>
            </w:pPr>
          </w:p>
        </w:tc>
      </w:tr>
      <w:tr w:rsidR="00B53DD6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B53DD6" w:rsidRDefault="00B53DD6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B53DD6" w:rsidRDefault="00B53DD6" w:rsidP="00DB443E">
            <w:pPr>
              <w:pStyle w:val="10"/>
            </w:pPr>
          </w:p>
        </w:tc>
      </w:tr>
    </w:tbl>
    <w:p w:rsidR="002B1F42" w:rsidRDefault="002B1F42" w:rsidP="00B53DD6"/>
    <w:p w:rsidR="002B1F42" w:rsidRDefault="002B1F42">
      <w:pPr>
        <w:widowControl/>
        <w:jc w:val="left"/>
      </w:pPr>
      <w:r>
        <w:br w:type="page"/>
      </w:r>
    </w:p>
    <w:p w:rsidR="002B1F42" w:rsidRDefault="003A2449" w:rsidP="00B53DD6">
      <w:r>
        <w:rPr>
          <w:rFonts w:hint="eastAsia"/>
          <w:noProof/>
        </w:rPr>
        <w:lastRenderedPageBreak/>
        <w:drawing>
          <wp:inline distT="0" distB="0" distL="0" distR="0">
            <wp:extent cx="3688080" cy="6952392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群聊主界面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1" t="11952"/>
                    <a:stretch/>
                  </pic:blipFill>
                  <pic:spPr bwMode="auto">
                    <a:xfrm>
                      <a:off x="0" y="0"/>
                      <a:ext cx="3692877" cy="696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1F42">
        <w:rPr>
          <w:rFonts w:hint="eastAsia"/>
          <w:noProof/>
        </w:rPr>
        <w:lastRenderedPageBreak/>
        <w:drawing>
          <wp:inline distT="0" distB="0" distL="0" distR="0">
            <wp:extent cx="3547745" cy="6824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创建群聊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1" t="22998"/>
                    <a:stretch/>
                  </pic:blipFill>
                  <pic:spPr bwMode="auto">
                    <a:xfrm>
                      <a:off x="0" y="0"/>
                      <a:ext cx="3547745" cy="682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F42" w:rsidRDefault="002B1F42">
      <w:pPr>
        <w:widowControl/>
        <w:jc w:val="left"/>
      </w:pPr>
      <w:r>
        <w:br w:type="page"/>
      </w:r>
    </w:p>
    <w:p w:rsidR="002B1F42" w:rsidRDefault="002B1F42" w:rsidP="002B1F42">
      <w:pPr>
        <w:pStyle w:val="2"/>
      </w:pPr>
      <w:bookmarkStart w:id="23" w:name="_Toc527329240"/>
      <w:bookmarkStart w:id="24" w:name="_Toc527329297"/>
      <w:r>
        <w:rPr>
          <w:rFonts w:hint="eastAsia"/>
        </w:rPr>
        <w:lastRenderedPageBreak/>
        <w:t>查询群聊</w:t>
      </w:r>
      <w:bookmarkEnd w:id="23"/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查询群聊</w:t>
            </w:r>
            <w:proofErr w:type="gramEnd"/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  <w:rPr>
                <w:bCs/>
              </w:rPr>
            </w:pPr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2B1F42" w:rsidRDefault="003055E0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proofErr w:type="gramStart"/>
            <w:r>
              <w:rPr>
                <w:rFonts w:ascii="宋体" w:hAnsi="宋体" w:hint="eastAsia"/>
              </w:rPr>
              <w:t>群聊号查询群聊</w:t>
            </w:r>
            <w:proofErr w:type="gramEnd"/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用户已经完成登录，进入首页。</w:t>
            </w:r>
          </w:p>
          <w:p w:rsidR="004363D3" w:rsidRDefault="004363D3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进入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群聊主</w:t>
            </w:r>
            <w:proofErr w:type="gramEnd"/>
            <w:r>
              <w:rPr>
                <w:rFonts w:ascii="宋体" w:hAnsi="宋体" w:hint="eastAsia"/>
                <w:b/>
                <w:bCs/>
              </w:rPr>
              <w:t>界面并点击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查询群聊</w:t>
            </w:r>
            <w:proofErr w:type="gramEnd"/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</w:t>
            </w:r>
            <w:proofErr w:type="gramStart"/>
            <w:r w:rsidR="003055E0">
              <w:rPr>
                <w:rFonts w:hint="eastAsia"/>
                <w:bCs/>
              </w:rPr>
              <w:t>点击群聊按钮</w:t>
            </w:r>
            <w:proofErr w:type="gramEnd"/>
            <w:r>
              <w:rPr>
                <w:rFonts w:hint="eastAsia"/>
                <w:bCs/>
              </w:rPr>
              <w:t>。</w:t>
            </w:r>
          </w:p>
          <w:p w:rsidR="002B1F42" w:rsidRDefault="002B1F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</w:t>
            </w:r>
            <w:proofErr w:type="gramStart"/>
            <w:r w:rsidR="003055E0">
              <w:rPr>
                <w:rFonts w:hint="eastAsia"/>
                <w:bCs/>
              </w:rPr>
              <w:t>群聊主</w:t>
            </w:r>
            <w:proofErr w:type="gramEnd"/>
            <w:r w:rsidR="003055E0">
              <w:rPr>
                <w:rFonts w:hint="eastAsia"/>
                <w:bCs/>
              </w:rPr>
              <w:t>界面</w:t>
            </w:r>
            <w:r>
              <w:rPr>
                <w:rFonts w:hint="eastAsia"/>
                <w:bCs/>
              </w:rPr>
              <w:t>。</w:t>
            </w:r>
          </w:p>
          <w:p w:rsidR="002B1F42" w:rsidRDefault="002B1F42" w:rsidP="00DB443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</w:t>
            </w:r>
            <w:proofErr w:type="gramStart"/>
            <w:r w:rsidR="003055E0">
              <w:rPr>
                <w:rFonts w:hint="eastAsia"/>
              </w:rPr>
              <w:t>点击群聊查询</w:t>
            </w:r>
            <w:proofErr w:type="gramEnd"/>
            <w:r>
              <w:rPr>
                <w:rFonts w:hint="eastAsia"/>
              </w:rPr>
              <w:t>。</w:t>
            </w:r>
          </w:p>
          <w:p w:rsidR="003055E0" w:rsidRDefault="003055E0" w:rsidP="00DB443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</w:t>
            </w:r>
            <w:proofErr w:type="gramStart"/>
            <w:r>
              <w:rPr>
                <w:rFonts w:hint="eastAsia"/>
              </w:rPr>
              <w:t>进入群聊查询</w:t>
            </w:r>
            <w:proofErr w:type="gramEnd"/>
            <w:r>
              <w:rPr>
                <w:rFonts w:hint="eastAsia"/>
              </w:rPr>
              <w:t>界面</w:t>
            </w:r>
          </w:p>
          <w:p w:rsidR="003055E0" w:rsidRDefault="003055E0" w:rsidP="00DB443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</w:t>
            </w:r>
            <w:proofErr w:type="gramStart"/>
            <w:r>
              <w:rPr>
                <w:rFonts w:hint="eastAsia"/>
              </w:rPr>
              <w:t>输入群号并</w:t>
            </w:r>
            <w:proofErr w:type="gramEnd"/>
            <w:r>
              <w:rPr>
                <w:rFonts w:hint="eastAsia"/>
              </w:rPr>
              <w:t>点击查询</w:t>
            </w:r>
          </w:p>
          <w:p w:rsidR="003055E0" w:rsidRDefault="003055E0" w:rsidP="00DB443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、系统根据</w:t>
            </w:r>
            <w:proofErr w:type="gramStart"/>
            <w:r>
              <w:rPr>
                <w:rFonts w:hint="eastAsia"/>
              </w:rPr>
              <w:t>群号显示群信息</w:t>
            </w:r>
            <w:proofErr w:type="gramEnd"/>
          </w:p>
        </w:tc>
      </w:tr>
      <w:tr w:rsidR="002B1F42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2B1F42" w:rsidRDefault="003055E0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、用户申请</w:t>
            </w:r>
            <w:proofErr w:type="gramStart"/>
            <w:r>
              <w:rPr>
                <w:rFonts w:hint="eastAsia"/>
                <w:bCs/>
              </w:rPr>
              <w:t>加入群聊</w:t>
            </w:r>
            <w:proofErr w:type="gramEnd"/>
          </w:p>
        </w:tc>
      </w:tr>
      <w:tr w:rsidR="002B1F42" w:rsidTr="00DB443E"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</w:pPr>
          </w:p>
        </w:tc>
      </w:tr>
      <w:tr w:rsidR="002B1F42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2B1F42" w:rsidRDefault="002B1F42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2B1F42" w:rsidRDefault="002B1F42" w:rsidP="00DB443E">
            <w:pPr>
              <w:pStyle w:val="10"/>
            </w:pPr>
          </w:p>
        </w:tc>
      </w:tr>
    </w:tbl>
    <w:p w:rsidR="003055E0" w:rsidRDefault="003055E0" w:rsidP="002B1F42"/>
    <w:p w:rsidR="003055E0" w:rsidRDefault="003055E0">
      <w:pPr>
        <w:widowControl/>
        <w:jc w:val="left"/>
      </w:pPr>
      <w:r>
        <w:br w:type="page"/>
      </w:r>
    </w:p>
    <w:p w:rsidR="002B1F42" w:rsidRDefault="003055E0" w:rsidP="002B1F42">
      <w:r>
        <w:rPr>
          <w:rFonts w:hint="eastAsia"/>
          <w:noProof/>
        </w:rPr>
        <w:lastRenderedPageBreak/>
        <w:drawing>
          <wp:inline distT="0" distB="0" distL="0" distR="0">
            <wp:extent cx="3383280" cy="59900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群聊查询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7" t="11005"/>
                    <a:stretch/>
                  </pic:blipFill>
                  <pic:spPr bwMode="auto">
                    <a:xfrm>
                      <a:off x="0" y="0"/>
                      <a:ext cx="3388889" cy="600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449" w:rsidRDefault="003A2449">
      <w:pPr>
        <w:widowControl/>
        <w:jc w:val="left"/>
      </w:pPr>
      <w:r>
        <w:br w:type="page"/>
      </w:r>
    </w:p>
    <w:p w:rsidR="003A2449" w:rsidRDefault="004363D3" w:rsidP="003A2449">
      <w:pPr>
        <w:pStyle w:val="2"/>
      </w:pPr>
      <w:bookmarkStart w:id="25" w:name="_Toc527329241"/>
      <w:bookmarkStart w:id="26" w:name="_Toc527329298"/>
      <w:r>
        <w:rPr>
          <w:rFonts w:hint="eastAsia"/>
        </w:rPr>
        <w:lastRenderedPageBreak/>
        <w:t>接受邀请</w:t>
      </w:r>
      <w:r w:rsidR="003A2449">
        <w:rPr>
          <w:rFonts w:hint="eastAsia"/>
        </w:rPr>
        <w:t>加入群聊</w:t>
      </w:r>
      <w:bookmarkEnd w:id="25"/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接受邀请</w:t>
            </w:r>
            <w:proofErr w:type="gramStart"/>
            <w:r>
              <w:rPr>
                <w:rFonts w:hint="eastAsia"/>
                <w:bCs/>
              </w:rPr>
              <w:t>加入群聊</w:t>
            </w:r>
            <w:proofErr w:type="gramEnd"/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bCs/>
              </w:rPr>
            </w:pPr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接受其他用户的邀请，选择</w:t>
            </w:r>
            <w:proofErr w:type="gramStart"/>
            <w:r>
              <w:rPr>
                <w:rFonts w:ascii="宋体" w:hAnsi="宋体" w:hint="eastAsia"/>
              </w:rPr>
              <w:t>加入群聊</w:t>
            </w:r>
            <w:proofErr w:type="gramEnd"/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用户已经完成登录，进入首页。</w:t>
            </w:r>
          </w:p>
          <w:p w:rsidR="004363D3" w:rsidRDefault="004363D3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进入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群聊主</w:t>
            </w:r>
            <w:proofErr w:type="gramEnd"/>
            <w:r>
              <w:rPr>
                <w:rFonts w:ascii="宋体" w:hAnsi="宋体" w:hint="eastAsia"/>
                <w:b/>
                <w:bCs/>
              </w:rPr>
              <w:t>界面并点击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群聊邀请</w:t>
            </w:r>
            <w:proofErr w:type="gramEnd"/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4363D3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点击群聊邀请</w:t>
            </w:r>
            <w:proofErr w:type="gramEnd"/>
          </w:p>
          <w:p w:rsidR="004363D3" w:rsidRDefault="004363D3" w:rsidP="004363D3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系统进入</w:t>
            </w:r>
            <w:proofErr w:type="gramStart"/>
            <w:r>
              <w:rPr>
                <w:rFonts w:hint="eastAsia"/>
              </w:rPr>
              <w:t>群聊邀请</w:t>
            </w:r>
            <w:proofErr w:type="gramEnd"/>
            <w:r>
              <w:rPr>
                <w:rFonts w:hint="eastAsia"/>
              </w:rPr>
              <w:t>界面</w:t>
            </w:r>
          </w:p>
          <w:p w:rsidR="004363D3" w:rsidRDefault="004363D3" w:rsidP="004363D3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用户点击接受（拒绝）邀请</w:t>
            </w:r>
          </w:p>
          <w:p w:rsidR="004363D3" w:rsidRDefault="004363D3" w:rsidP="004363D3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系统做出接受（拒绝）</w:t>
            </w:r>
            <w:proofErr w:type="gramStart"/>
            <w:r>
              <w:rPr>
                <w:rFonts w:hint="eastAsia"/>
              </w:rPr>
              <w:t>群聊邀请</w:t>
            </w:r>
            <w:proofErr w:type="gramEnd"/>
            <w:r>
              <w:rPr>
                <w:rFonts w:hint="eastAsia"/>
              </w:rPr>
              <w:t>的反馈</w:t>
            </w:r>
          </w:p>
        </w:tc>
      </w:tr>
      <w:tr w:rsidR="004363D3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  <w:rPr>
                <w:bCs/>
              </w:rPr>
            </w:pPr>
          </w:p>
        </w:tc>
      </w:tr>
      <w:tr w:rsidR="004363D3" w:rsidTr="00DB443E"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</w:pPr>
          </w:p>
        </w:tc>
      </w:tr>
      <w:tr w:rsidR="004363D3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4363D3" w:rsidRDefault="004363D3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4363D3" w:rsidRDefault="004363D3" w:rsidP="00DB443E">
            <w:pPr>
              <w:pStyle w:val="10"/>
            </w:pPr>
          </w:p>
        </w:tc>
      </w:tr>
    </w:tbl>
    <w:p w:rsidR="009F7F11" w:rsidRDefault="009F7F11" w:rsidP="004363D3"/>
    <w:p w:rsidR="009F7F11" w:rsidRDefault="009F7F11">
      <w:pPr>
        <w:widowControl/>
        <w:jc w:val="left"/>
      </w:pPr>
      <w:r>
        <w:br w:type="page"/>
      </w:r>
    </w:p>
    <w:p w:rsidR="004363D3" w:rsidRDefault="009F7F11" w:rsidP="004363D3">
      <w:r>
        <w:rPr>
          <w:rFonts w:hint="eastAsia"/>
          <w:noProof/>
        </w:rPr>
        <w:lastRenderedPageBreak/>
        <w:drawing>
          <wp:inline distT="0" distB="0" distL="0" distR="0">
            <wp:extent cx="3498548" cy="665797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群聊邀请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7" t="16020"/>
                    <a:stretch/>
                  </pic:blipFill>
                  <pic:spPr bwMode="auto">
                    <a:xfrm>
                      <a:off x="0" y="0"/>
                      <a:ext cx="3511900" cy="6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F11" w:rsidRDefault="009F7F11">
      <w:pPr>
        <w:widowControl/>
        <w:jc w:val="left"/>
      </w:pPr>
      <w:r>
        <w:br w:type="page"/>
      </w:r>
    </w:p>
    <w:p w:rsidR="009F7F11" w:rsidRDefault="00BD628E" w:rsidP="009F7F11">
      <w:pPr>
        <w:pStyle w:val="2"/>
      </w:pPr>
      <w:r>
        <w:lastRenderedPageBreak/>
        <w:t xml:space="preserve"> </w:t>
      </w:r>
      <w:bookmarkStart w:id="27" w:name="_Toc527329242"/>
      <w:bookmarkStart w:id="28" w:name="_Toc527329299"/>
      <w:r>
        <w:rPr>
          <w:rFonts w:hint="eastAsia"/>
        </w:rPr>
        <w:t>查看群成员位置</w:t>
      </w:r>
      <w:bookmarkEnd w:id="27"/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查看群成员位置</w:t>
            </w: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  <w:rPr>
                <w:bCs/>
              </w:rPr>
            </w:pP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查看群成员位置</w:t>
            </w: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用户已经完成登录，进入首页。</w:t>
            </w:r>
          </w:p>
          <w:p w:rsidR="00BD628E" w:rsidRDefault="00BD628E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进入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群聊主</w:t>
            </w:r>
            <w:proofErr w:type="gramEnd"/>
            <w:r>
              <w:rPr>
                <w:rFonts w:ascii="宋体" w:hAnsi="宋体" w:hint="eastAsia"/>
                <w:b/>
                <w:bCs/>
              </w:rPr>
              <w:t>界面并点击具体某一群聊</w:t>
            </w: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BD62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群聊</w:t>
            </w:r>
          </w:p>
          <w:p w:rsidR="00BD628E" w:rsidRDefault="00BD628E" w:rsidP="00BD62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系统进入</w:t>
            </w:r>
            <w:proofErr w:type="gramStart"/>
            <w:r>
              <w:rPr>
                <w:rFonts w:hint="eastAsia"/>
              </w:rPr>
              <w:t>该群聊的</w:t>
            </w:r>
            <w:proofErr w:type="gramEnd"/>
            <w:r>
              <w:rPr>
                <w:rFonts w:hint="eastAsia"/>
              </w:rPr>
              <w:t>主界面</w:t>
            </w:r>
          </w:p>
          <w:p w:rsidR="00BD628E" w:rsidRDefault="00BD628E" w:rsidP="00BD62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用户点击地图按钮</w:t>
            </w:r>
          </w:p>
          <w:p w:rsidR="00BD628E" w:rsidRDefault="00BD628E" w:rsidP="00BD628E">
            <w:pPr>
              <w:pStyle w:val="a5"/>
              <w:numPr>
                <w:ilvl w:val="0"/>
                <w:numId w:val="10"/>
              </w:numPr>
              <w:ind w:firstLineChars="0"/>
            </w:pPr>
            <w:proofErr w:type="gramStart"/>
            <w:r>
              <w:rPr>
                <w:rFonts w:hint="eastAsia"/>
              </w:rPr>
              <w:t>系统将群成员</w:t>
            </w:r>
            <w:proofErr w:type="gramEnd"/>
            <w:r>
              <w:rPr>
                <w:rFonts w:hint="eastAsia"/>
              </w:rPr>
              <w:t>的位置信息展示</w:t>
            </w:r>
          </w:p>
        </w:tc>
      </w:tr>
      <w:tr w:rsidR="00BD628E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BD628E">
            <w:pPr>
              <w:pStyle w:val="10"/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hint="eastAsia"/>
                <w:bCs/>
              </w:rPr>
              <w:t>发送群信息</w:t>
            </w:r>
          </w:p>
          <w:p w:rsidR="00BD628E" w:rsidRDefault="00BD628E" w:rsidP="00BD628E">
            <w:pPr>
              <w:pStyle w:val="10"/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hint="eastAsia"/>
                <w:bCs/>
              </w:rPr>
              <w:t>查看信息的群信息</w:t>
            </w:r>
          </w:p>
          <w:p w:rsidR="00EE49F1" w:rsidRPr="00EE49F1" w:rsidRDefault="00EE49F1" w:rsidP="00EE49F1">
            <w:pPr>
              <w:pStyle w:val="10"/>
              <w:numPr>
                <w:ilvl w:val="0"/>
                <w:numId w:val="11"/>
              </w:numPr>
              <w:rPr>
                <w:bCs/>
              </w:rPr>
            </w:pPr>
            <w:r>
              <w:rPr>
                <w:rFonts w:hint="eastAsia"/>
                <w:bCs/>
              </w:rPr>
              <w:t>查看某一群成员的具体信息</w:t>
            </w:r>
          </w:p>
        </w:tc>
      </w:tr>
      <w:tr w:rsidR="00BD628E" w:rsidTr="00DB443E"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</w:pPr>
          </w:p>
        </w:tc>
      </w:tr>
      <w:tr w:rsidR="00BD628E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BD628E" w:rsidRDefault="00BD628E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BD628E" w:rsidRDefault="00BD628E" w:rsidP="00DB443E">
            <w:pPr>
              <w:pStyle w:val="10"/>
            </w:pPr>
          </w:p>
        </w:tc>
      </w:tr>
    </w:tbl>
    <w:p w:rsidR="003A54AE" w:rsidRDefault="003A54AE" w:rsidP="00BD628E"/>
    <w:p w:rsidR="003A54AE" w:rsidRDefault="003A54AE">
      <w:pPr>
        <w:widowControl/>
        <w:jc w:val="left"/>
      </w:pPr>
      <w:r>
        <w:br w:type="page"/>
      </w:r>
    </w:p>
    <w:p w:rsidR="00BD628E" w:rsidRDefault="003A54AE" w:rsidP="00BD628E">
      <w:r>
        <w:rPr>
          <w:rFonts w:hint="eastAsia"/>
          <w:noProof/>
        </w:rPr>
        <w:lastRenderedPageBreak/>
        <w:drawing>
          <wp:inline distT="0" distB="0" distL="0" distR="0">
            <wp:extent cx="3613404" cy="6774180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群界面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09" t="12414"/>
                    <a:stretch/>
                  </pic:blipFill>
                  <pic:spPr bwMode="auto">
                    <a:xfrm>
                      <a:off x="0" y="0"/>
                      <a:ext cx="3631969" cy="68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4AE" w:rsidRDefault="003A54AE">
      <w:pPr>
        <w:widowControl/>
        <w:jc w:val="left"/>
      </w:pPr>
      <w:r>
        <w:br w:type="page"/>
      </w:r>
    </w:p>
    <w:p w:rsidR="003A54AE" w:rsidRDefault="003A54AE" w:rsidP="003A54AE">
      <w:pPr>
        <w:pStyle w:val="1"/>
      </w:pPr>
      <w:bookmarkStart w:id="29" w:name="_Toc527329243"/>
      <w:bookmarkStart w:id="30" w:name="_Toc527329300"/>
      <w:r>
        <w:rPr>
          <w:rFonts w:hint="eastAsia"/>
        </w:rPr>
        <w:lastRenderedPageBreak/>
        <w:t>好友管理</w:t>
      </w:r>
      <w:bookmarkEnd w:id="29"/>
      <w:bookmarkEnd w:id="30"/>
    </w:p>
    <w:p w:rsidR="0067028C" w:rsidRDefault="00DF2142" w:rsidP="0067028C">
      <w:pPr>
        <w:pStyle w:val="2"/>
      </w:pPr>
      <w:bookmarkStart w:id="31" w:name="_Toc527329244"/>
      <w:bookmarkStart w:id="32" w:name="_Toc527329301"/>
      <w:r>
        <w:rPr>
          <w:rFonts w:hint="eastAsia"/>
        </w:rPr>
        <w:t>添加好友</w:t>
      </w:r>
      <w:bookmarkEnd w:id="31"/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添加好友</w:t>
            </w: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bCs/>
              </w:rPr>
            </w:pP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用户添加好友</w:t>
            </w: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用户成功登陆，进入我的好友页面。</w:t>
            </w: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用户进入我的好友页面，点击添加好友。</w:t>
            </w:r>
          </w:p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系统跳转到添加好友页面。</w:t>
            </w:r>
          </w:p>
          <w:p w:rsidR="00DF2142" w:rsidRDefault="00DF2142" w:rsidP="00DB443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用户在搜索框填写搜索好友的信息，点击搜索。</w:t>
            </w:r>
          </w:p>
          <w:p w:rsidR="00DF2142" w:rsidRDefault="00DF2142" w:rsidP="00DB443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系统根据用户提供的信息展示出对应的用户信息。</w:t>
            </w:r>
          </w:p>
          <w:p w:rsidR="00DF2142" w:rsidRDefault="00DF2142" w:rsidP="00DB443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用户点击添加好友按钮。</w:t>
            </w:r>
          </w:p>
          <w:p w:rsidR="00DF2142" w:rsidRDefault="00DF2142" w:rsidP="00DB443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系统发送添加信息给指定用户，并且提示用户成功添加好友。</w:t>
            </w:r>
          </w:p>
        </w:tc>
      </w:tr>
      <w:tr w:rsidR="00DF2142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1.1</w:t>
            </w:r>
            <w:r>
              <w:rPr>
                <w:rFonts w:hint="eastAsia"/>
                <w:bCs/>
              </w:rPr>
              <w:t>用户点击展现出的用户的头像。</w:t>
            </w:r>
          </w:p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系统跳转到用户资料页面。</w:t>
            </w:r>
          </w:p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2.1.</w:t>
            </w:r>
            <w:r>
              <w:rPr>
                <w:rFonts w:hint="eastAsia"/>
                <w:bCs/>
              </w:rPr>
              <w:t>用户点击退出按钮。</w:t>
            </w:r>
          </w:p>
          <w:p w:rsidR="00DF2142" w:rsidRDefault="00DF2142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2.2.</w:t>
            </w:r>
            <w:r>
              <w:rPr>
                <w:rFonts w:hint="eastAsia"/>
                <w:bCs/>
              </w:rPr>
              <w:t>系统跳转到首页</w:t>
            </w:r>
          </w:p>
        </w:tc>
      </w:tr>
      <w:tr w:rsidR="00DF2142" w:rsidTr="00DB443E"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</w:pPr>
          </w:p>
        </w:tc>
      </w:tr>
      <w:tr w:rsidR="00DF2142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DF2142" w:rsidRDefault="00DF2142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F2142" w:rsidRDefault="00DF2142" w:rsidP="00DB443E">
            <w:pPr>
              <w:pStyle w:val="10"/>
            </w:pPr>
          </w:p>
        </w:tc>
      </w:tr>
    </w:tbl>
    <w:p w:rsidR="00812AE0" w:rsidRDefault="00812AE0" w:rsidP="00DF2142"/>
    <w:p w:rsidR="00812AE0" w:rsidRDefault="00812AE0">
      <w:pPr>
        <w:widowControl/>
        <w:jc w:val="left"/>
      </w:pPr>
      <w:r>
        <w:br w:type="page"/>
      </w:r>
    </w:p>
    <w:p w:rsidR="00DF2142" w:rsidRDefault="00812AE0" w:rsidP="00DF2142">
      <w:r>
        <w:rPr>
          <w:rFonts w:hint="eastAsia"/>
          <w:noProof/>
        </w:rPr>
        <w:lastRenderedPageBreak/>
        <w:drawing>
          <wp:inline distT="0" distB="0" distL="114300" distR="114300" wp14:anchorId="11AF5628" wp14:editId="0E88E585">
            <wp:extent cx="3792855" cy="7823200"/>
            <wp:effectExtent l="0" t="0" r="17145" b="6350"/>
            <wp:docPr id="18" name="图片 18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om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pPr>
        <w:pStyle w:val="2"/>
      </w:pPr>
      <w:bookmarkStart w:id="33" w:name="_Toc527329245"/>
      <w:bookmarkStart w:id="34" w:name="_Toc527329302"/>
      <w:r>
        <w:rPr>
          <w:rFonts w:hint="eastAsia"/>
        </w:rPr>
        <w:lastRenderedPageBreak/>
        <w:t>同意好友邀请</w:t>
      </w:r>
      <w:bookmarkEnd w:id="33"/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同意好友邀请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其他用户会发送好友邀请信息，用户同意或者拒绝好友邀请。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用户成功登陆，进入好友页面。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812AE0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用户进入我的好友页面，点击好友邀请。</w:t>
            </w:r>
          </w:p>
          <w:p w:rsidR="00812AE0" w:rsidRDefault="00812AE0" w:rsidP="00812AE0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系统跳转到好友邀请页面，并展现信息。</w:t>
            </w:r>
          </w:p>
          <w:p w:rsidR="00812AE0" w:rsidRDefault="00812AE0" w:rsidP="00812AE0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用户点击接受。</w:t>
            </w:r>
          </w:p>
          <w:p w:rsidR="00812AE0" w:rsidRDefault="00812AE0" w:rsidP="00812AE0">
            <w:pPr>
              <w:pStyle w:val="10"/>
              <w:numPr>
                <w:ilvl w:val="0"/>
                <w:numId w:val="12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系统成功将好友加入到用户中。</w:t>
            </w:r>
          </w:p>
          <w:p w:rsidR="00812AE0" w:rsidRDefault="00812AE0" w:rsidP="00DB443E"/>
        </w:tc>
      </w:tr>
      <w:tr w:rsidR="00812AE0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812AE0">
            <w:pPr>
              <w:pStyle w:val="10"/>
              <w:numPr>
                <w:ilvl w:val="0"/>
                <w:numId w:val="1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用户进入我的好友页面，点击好友邀请。</w:t>
            </w:r>
          </w:p>
          <w:p w:rsidR="00812AE0" w:rsidRDefault="00812AE0" w:rsidP="00812AE0">
            <w:pPr>
              <w:pStyle w:val="10"/>
              <w:numPr>
                <w:ilvl w:val="0"/>
                <w:numId w:val="1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系统跳转到好友邀请页面，并展现信息。</w:t>
            </w:r>
          </w:p>
          <w:p w:rsidR="00812AE0" w:rsidRDefault="00812AE0" w:rsidP="00812AE0">
            <w:pPr>
              <w:pStyle w:val="10"/>
              <w:numPr>
                <w:ilvl w:val="0"/>
                <w:numId w:val="1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用户点击拒绝。</w:t>
            </w:r>
          </w:p>
          <w:p w:rsidR="00812AE0" w:rsidRDefault="00812AE0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4. </w:t>
            </w:r>
            <w:r>
              <w:rPr>
                <w:rFonts w:hint="eastAsia"/>
                <w:bCs/>
              </w:rPr>
              <w:t>系统没有将好友加入到用户中。</w:t>
            </w:r>
          </w:p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  <w:tr w:rsidR="00812AE0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</w:tbl>
    <w:p w:rsidR="00812AE0" w:rsidRDefault="00812AE0" w:rsidP="00812AE0"/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r>
        <w:rPr>
          <w:rFonts w:hint="eastAsia"/>
          <w:noProof/>
        </w:rPr>
        <w:lastRenderedPageBreak/>
        <w:drawing>
          <wp:inline distT="0" distB="0" distL="114300" distR="114300" wp14:anchorId="56EBA5E1" wp14:editId="29477E88">
            <wp:extent cx="3278505" cy="7287260"/>
            <wp:effectExtent l="0" t="0" r="17145" b="8890"/>
            <wp:docPr id="19" name="图片 1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om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pPr>
        <w:pStyle w:val="2"/>
      </w:pPr>
      <w:bookmarkStart w:id="35" w:name="_Toc527329246"/>
      <w:bookmarkStart w:id="36" w:name="_Toc527329303"/>
      <w:r>
        <w:rPr>
          <w:rFonts w:hint="eastAsia"/>
        </w:rPr>
        <w:lastRenderedPageBreak/>
        <w:t>好友聊天</w:t>
      </w:r>
      <w:bookmarkEnd w:id="35"/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好友聊天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与其他用户进行信息交流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用户成功登陆，进入好友页面。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812AE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用户点击好友。</w:t>
            </w:r>
          </w:p>
          <w:p w:rsidR="00812AE0" w:rsidRDefault="00812AE0" w:rsidP="00812AE0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系统跳转到聊天界面。</w:t>
            </w:r>
          </w:p>
          <w:p w:rsidR="00812AE0" w:rsidRDefault="00812AE0" w:rsidP="00812AE0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用户发送信息。</w:t>
            </w:r>
          </w:p>
          <w:p w:rsidR="00812AE0" w:rsidRDefault="00812AE0" w:rsidP="00812AE0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系统成功将发送的信息呈献给对应的用户。</w:t>
            </w:r>
          </w:p>
          <w:p w:rsidR="00812AE0" w:rsidRDefault="00812AE0" w:rsidP="00812AE0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用户关闭聊天</w:t>
            </w:r>
          </w:p>
          <w:p w:rsidR="00812AE0" w:rsidRDefault="00812AE0" w:rsidP="00812AE0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系统跳转到好友界面</w:t>
            </w:r>
          </w:p>
        </w:tc>
      </w:tr>
      <w:tr w:rsidR="00812AE0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812AE0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用户点击发送位置按钮</w:t>
            </w:r>
          </w:p>
          <w:p w:rsidR="00812AE0" w:rsidRDefault="00812AE0" w:rsidP="00812AE0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系统将用户位置信息分享给对应用户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  <w:tr w:rsidR="00812AE0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</w:tbl>
    <w:p w:rsidR="00812AE0" w:rsidRDefault="00812AE0" w:rsidP="00812AE0"/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r>
        <w:rPr>
          <w:rFonts w:hint="eastAsia"/>
          <w:noProof/>
        </w:rPr>
        <w:lastRenderedPageBreak/>
        <w:drawing>
          <wp:inline distT="0" distB="0" distL="114300" distR="114300" wp14:anchorId="0A575ED0" wp14:editId="54DCF993">
            <wp:extent cx="3846830" cy="7863840"/>
            <wp:effectExtent l="0" t="0" r="1270" b="3810"/>
            <wp:docPr id="20" name="图片 20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om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pPr>
        <w:pStyle w:val="2"/>
      </w:pPr>
      <w:bookmarkStart w:id="37" w:name="_Toc527329247"/>
      <w:bookmarkStart w:id="38" w:name="_Toc527329304"/>
      <w:r>
        <w:rPr>
          <w:rFonts w:hint="eastAsia"/>
        </w:rPr>
        <w:lastRenderedPageBreak/>
        <w:t>接受信息</w:t>
      </w:r>
      <w:bookmarkEnd w:id="37"/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接收信息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bCs/>
              </w:rPr>
            </w:pP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用户收到其他用户信息，会展现在信息页面里面展示出来。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用户成功登陆，进入信息页面。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用户点击好友。</w:t>
            </w:r>
          </w:p>
          <w:p w:rsidR="00812AE0" w:rsidRDefault="00812AE0" w:rsidP="00DB44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系统跳转到信息界面。</w:t>
            </w:r>
          </w:p>
          <w:p w:rsidR="00812AE0" w:rsidRDefault="00812AE0" w:rsidP="00DB443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用户点击信息。</w:t>
            </w:r>
          </w:p>
          <w:p w:rsidR="00812AE0" w:rsidRDefault="00812AE0" w:rsidP="00DB443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系统跳转到聊天界面。</w:t>
            </w:r>
          </w:p>
        </w:tc>
      </w:tr>
      <w:tr w:rsidR="00812AE0" w:rsidTr="00DB443E">
        <w:trPr>
          <w:trHeight w:val="697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812AE0">
            <w:pPr>
              <w:pStyle w:val="10"/>
              <w:numPr>
                <w:ilvl w:val="0"/>
                <w:numId w:val="16"/>
              </w:numPr>
              <w:tabs>
                <w:tab w:val="clear" w:pos="312"/>
              </w:tabs>
              <w:rPr>
                <w:bCs/>
              </w:rPr>
            </w:pPr>
            <w:r>
              <w:rPr>
                <w:rFonts w:hint="eastAsia"/>
                <w:bCs/>
              </w:rPr>
              <w:t>用户点击头像</w:t>
            </w:r>
          </w:p>
          <w:p w:rsidR="00812AE0" w:rsidRDefault="00812AE0" w:rsidP="00812AE0">
            <w:pPr>
              <w:pStyle w:val="10"/>
              <w:numPr>
                <w:ilvl w:val="0"/>
                <w:numId w:val="16"/>
              </w:numPr>
              <w:tabs>
                <w:tab w:val="clear" w:pos="312"/>
              </w:tabs>
              <w:rPr>
                <w:bCs/>
              </w:rPr>
            </w:pPr>
            <w:r>
              <w:rPr>
                <w:rFonts w:hint="eastAsia"/>
                <w:bCs/>
              </w:rPr>
              <w:t>系统跳转到详细资料页面。</w:t>
            </w:r>
          </w:p>
        </w:tc>
      </w:tr>
      <w:tr w:rsidR="00812AE0" w:rsidTr="00DB443E"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  <w:tr w:rsidR="00812AE0" w:rsidTr="00DB443E">
        <w:trPr>
          <w:trHeight w:val="343"/>
        </w:trPr>
        <w:tc>
          <w:tcPr>
            <w:tcW w:w="1548" w:type="dxa"/>
            <w:shd w:val="pct25" w:color="auto" w:fill="auto"/>
          </w:tcPr>
          <w:p w:rsidR="00812AE0" w:rsidRDefault="00812AE0" w:rsidP="00DB443E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812AE0" w:rsidRDefault="00812AE0" w:rsidP="00DB443E">
            <w:pPr>
              <w:pStyle w:val="10"/>
            </w:pPr>
          </w:p>
        </w:tc>
      </w:tr>
    </w:tbl>
    <w:p w:rsidR="00812AE0" w:rsidRDefault="00812AE0" w:rsidP="00812AE0"/>
    <w:p w:rsidR="00812AE0" w:rsidRDefault="00812AE0">
      <w:pPr>
        <w:widowControl/>
        <w:jc w:val="left"/>
      </w:pPr>
      <w:r>
        <w:br w:type="page"/>
      </w:r>
    </w:p>
    <w:p w:rsidR="00812AE0" w:rsidRDefault="00812AE0" w:rsidP="00812AE0">
      <w:r>
        <w:rPr>
          <w:rFonts w:hint="eastAsia"/>
          <w:noProof/>
        </w:rPr>
        <w:lastRenderedPageBreak/>
        <w:drawing>
          <wp:inline distT="0" distB="0" distL="114300" distR="114300" wp14:anchorId="7C190773" wp14:editId="673FD211">
            <wp:extent cx="4095750" cy="7592695"/>
            <wp:effectExtent l="0" t="0" r="0" b="8255"/>
            <wp:docPr id="21" name="图片 2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ome"/>
                    <pic:cNvPicPr>
                      <a:picLocks noChangeAspect="1"/>
                    </pic:cNvPicPr>
                  </pic:nvPicPr>
                  <pic:blipFill>
                    <a:blip r:embed="rId22"/>
                    <a:srcRect l="4457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0" w:rsidRDefault="00812AE0">
      <w:pPr>
        <w:widowControl/>
        <w:jc w:val="left"/>
      </w:pPr>
      <w:r>
        <w:br w:type="page"/>
      </w:r>
    </w:p>
    <w:p w:rsidR="00812AE0" w:rsidRPr="00812AE0" w:rsidRDefault="00812AE0" w:rsidP="00812AE0"/>
    <w:sectPr w:rsidR="00812AE0" w:rsidRPr="0081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78A" w:rsidRDefault="004E678A" w:rsidP="004B41AE">
      <w:r>
        <w:separator/>
      </w:r>
    </w:p>
  </w:endnote>
  <w:endnote w:type="continuationSeparator" w:id="0">
    <w:p w:rsidR="004E678A" w:rsidRDefault="004E678A" w:rsidP="004B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78A" w:rsidRDefault="004E678A" w:rsidP="004B41AE">
      <w:r>
        <w:separator/>
      </w:r>
    </w:p>
  </w:footnote>
  <w:footnote w:type="continuationSeparator" w:id="0">
    <w:p w:rsidR="004E678A" w:rsidRDefault="004E678A" w:rsidP="004B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369208"/>
    <w:multiLevelType w:val="singleLevel"/>
    <w:tmpl w:val="8E3692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7BAECF"/>
    <w:multiLevelType w:val="singleLevel"/>
    <w:tmpl w:val="A67BAE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35BED1"/>
    <w:multiLevelType w:val="singleLevel"/>
    <w:tmpl w:val="1135BE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6864E15"/>
    <w:multiLevelType w:val="hybridMultilevel"/>
    <w:tmpl w:val="C002BD7C"/>
    <w:lvl w:ilvl="0" w:tplc="132CD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C98E4"/>
    <w:multiLevelType w:val="multilevel"/>
    <w:tmpl w:val="C83C37A2"/>
    <w:lvl w:ilvl="0">
      <w:start w:val="1"/>
      <w:numFmt w:val="decimal"/>
      <w:pStyle w:val="1"/>
      <w:lvlText w:val="%1、"/>
      <w:lvlJc w:val="left"/>
      <w:pPr>
        <w:ind w:left="432" w:hanging="432"/>
      </w:pPr>
      <w:rPr>
        <w:rFonts w:ascii="Times New Roman" w:eastAsia="宋体" w:hAnsi="Times New Roman" w:cstheme="minorBidi"/>
      </w:rPr>
    </w:lvl>
    <w:lvl w:ilvl="1">
      <w:start w:val="1"/>
      <w:numFmt w:val="decimal"/>
      <w:pStyle w:val="2"/>
      <w:lvlText w:val="%1.%2."/>
      <w:lvlJc w:val="left"/>
      <w:pPr>
        <w:ind w:left="1567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213A0E16"/>
    <w:multiLevelType w:val="singleLevel"/>
    <w:tmpl w:val="213A0E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64D0C48"/>
    <w:multiLevelType w:val="hybridMultilevel"/>
    <w:tmpl w:val="D778CF7C"/>
    <w:lvl w:ilvl="0" w:tplc="3FA29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44E1C"/>
    <w:multiLevelType w:val="hybridMultilevel"/>
    <w:tmpl w:val="9A788752"/>
    <w:lvl w:ilvl="0" w:tplc="99248C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D6772"/>
    <w:multiLevelType w:val="multilevel"/>
    <w:tmpl w:val="38DD677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883AE1"/>
    <w:multiLevelType w:val="hybridMultilevel"/>
    <w:tmpl w:val="9442475C"/>
    <w:lvl w:ilvl="0" w:tplc="E86C2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012E67"/>
    <w:multiLevelType w:val="hybridMultilevel"/>
    <w:tmpl w:val="D2C68B36"/>
    <w:lvl w:ilvl="0" w:tplc="A7283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569130"/>
    <w:multiLevelType w:val="singleLevel"/>
    <w:tmpl w:val="475691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7E2E9E8"/>
    <w:multiLevelType w:val="singleLevel"/>
    <w:tmpl w:val="47E2E9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B1C3615"/>
    <w:multiLevelType w:val="multilevel"/>
    <w:tmpl w:val="4B1C3615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9D1593F"/>
    <w:multiLevelType w:val="singleLevel"/>
    <w:tmpl w:val="79D159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FBF6DFB"/>
    <w:multiLevelType w:val="singleLevel"/>
    <w:tmpl w:val="7FBF6DFB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  <w:num w:numId="13">
    <w:abstractNumId w:val="15"/>
  </w:num>
  <w:num w:numId="14">
    <w:abstractNumId w:val="1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536D4"/>
    <w:rsid w:val="00172A27"/>
    <w:rsid w:val="00294224"/>
    <w:rsid w:val="002B1F42"/>
    <w:rsid w:val="003055E0"/>
    <w:rsid w:val="00317D31"/>
    <w:rsid w:val="003A2449"/>
    <w:rsid w:val="003A54AE"/>
    <w:rsid w:val="004363D3"/>
    <w:rsid w:val="004633B9"/>
    <w:rsid w:val="004B41AE"/>
    <w:rsid w:val="004E678A"/>
    <w:rsid w:val="005D0C33"/>
    <w:rsid w:val="0067028C"/>
    <w:rsid w:val="00674072"/>
    <w:rsid w:val="006A19CB"/>
    <w:rsid w:val="00751E6C"/>
    <w:rsid w:val="007D79DD"/>
    <w:rsid w:val="007F7910"/>
    <w:rsid w:val="00812AE0"/>
    <w:rsid w:val="00824957"/>
    <w:rsid w:val="008C2A1E"/>
    <w:rsid w:val="009F7F11"/>
    <w:rsid w:val="00B53DD6"/>
    <w:rsid w:val="00BD628E"/>
    <w:rsid w:val="00C7449C"/>
    <w:rsid w:val="00DF2142"/>
    <w:rsid w:val="00E8268E"/>
    <w:rsid w:val="00EE49F1"/>
    <w:rsid w:val="00F610C3"/>
    <w:rsid w:val="00FC38E0"/>
    <w:rsid w:val="020057B2"/>
    <w:rsid w:val="0E7A6748"/>
    <w:rsid w:val="3293232E"/>
    <w:rsid w:val="5FB219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1E90987"/>
  <w15:docId w15:val="{5134D01E-7252-45AB-BDC0-719A3304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表内容1"/>
    <w:basedOn w:val="a"/>
    <w:qFormat/>
    <w:pPr>
      <w:spacing w:line="60" w:lineRule="auto"/>
      <w:jc w:val="left"/>
    </w:pPr>
    <w:rPr>
      <w:rFonts w:cs="宋体"/>
    </w:rPr>
  </w:style>
  <w:style w:type="paragraph" w:styleId="a5">
    <w:name w:val="List Paragraph"/>
    <w:basedOn w:val="a"/>
    <w:uiPriority w:val="99"/>
    <w:rsid w:val="004363D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41A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B41AE"/>
  </w:style>
  <w:style w:type="paragraph" w:styleId="TOC2">
    <w:name w:val="toc 2"/>
    <w:basedOn w:val="a"/>
    <w:next w:val="a"/>
    <w:autoRedefine/>
    <w:uiPriority w:val="39"/>
    <w:rsid w:val="004B41AE"/>
    <w:pPr>
      <w:ind w:leftChars="200" w:left="420"/>
    </w:pPr>
  </w:style>
  <w:style w:type="character" w:styleId="a6">
    <w:name w:val="Hyperlink"/>
    <w:basedOn w:val="a0"/>
    <w:uiPriority w:val="99"/>
    <w:unhideWhenUsed/>
    <w:rsid w:val="004B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0C231-E3D2-46A0-86AC-8D58EA76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61</TotalTime>
  <Pages>30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user</cp:lastModifiedBy>
  <cp:revision>21</cp:revision>
  <dcterms:created xsi:type="dcterms:W3CDTF">2018-10-10T13:41:00Z</dcterms:created>
  <dcterms:modified xsi:type="dcterms:W3CDTF">2018-10-14T17:13:00Z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