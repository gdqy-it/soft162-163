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26" o:spid="_x0000_s1026" o:spt="202" type="#_x0000_t202" style="position:absolute;left:0pt;margin-left:61.85pt;margin-top:194.35pt;height:72pt;width:279pt;z-index:25165926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ascii="黑体" w:hAnsi="黑体" w:eastAsia="黑体"/>
                      <w:sz w:val="52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24.7pt;margin-top:97.6pt;height:72pt;width:353.25pt;z-index:25165824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  <w:r>
                    <w:rPr>
                      <w:rFonts w:hint="eastAsia" w:eastAsia="黑体"/>
                      <w:b/>
                      <w:sz w:val="44"/>
                      <w:lang w:val="en-US" w:eastAsia="zh-CN"/>
                    </w:rPr>
                    <w:t>网络交互API文档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49.45pt;margin-top:344.05pt;height:271.3pt;width:321.7pt;z-index:25166028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组员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bookmarkStart w:id="115" w:name="_Author#2378636391"/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[李达波、邱志鹏、黄俊贤、冯德志、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ab/>
                    <w:t>黄立根]</w:t>
                  </w:r>
                  <w:bookmarkEnd w:id="115"/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小组名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bookmarkStart w:id="116" w:name="_Teacher#273944725"/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[软件162第五组]</w:t>
                  </w:r>
                  <w:bookmarkEnd w:id="116"/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201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年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月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>17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日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end"/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numId w:val="0"/>
        </w:numPr>
        <w:ind w:leftChars="0"/>
      </w:pPr>
    </w:p>
    <w:sdt>
      <w:sdtPr>
        <w:rPr>
          <w:rFonts w:ascii="宋体" w:hAnsi="宋体" w:eastAsia="宋体"/>
          <w:kern w:val="2"/>
          <w:sz w:val="21"/>
          <w:lang w:val="en-US" w:eastAsia="zh-CN"/>
        </w:rPr>
        <w:id w:val="14747384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626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_Toc4660_WPSOffice_Level1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a5c9d9e4-b5c1-489e-b37f-491c1c938e86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登录</w:t>
              </w:r>
            </w:sdtContent>
          </w:sdt>
          <w:r>
            <w:rPr>
              <w:b/>
              <w:bCs/>
            </w:rPr>
            <w:tab/>
          </w:r>
          <w:bookmarkStart w:id="1" w:name="_Toc4660_WPSOffice_Level1Page"/>
          <w:r>
            <w:rPr>
              <w:b/>
              <w:bCs/>
            </w:rPr>
            <w:t>5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_Toc3626_WPSOffice_Level2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1c9f9819-ea9a-423c-8e73-795e9adaf195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1.1. </w:t>
              </w:r>
              <w:r>
                <w:rPr>
                  <w:rFonts w:hint="eastAsia" w:ascii="Arial" w:hAnsi="Arial" w:eastAsia="黑体"/>
                </w:rPr>
                <w:t>登录请求</w:t>
              </w:r>
            </w:sdtContent>
          </w:sdt>
          <w:r>
            <w:tab/>
          </w:r>
          <w:bookmarkStart w:id="2" w:name="_Toc3626_WPSOffice_Level2Page"/>
          <w:r>
            <w:t>5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_Toc12169_WPSOffice_Level2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97afd0fd-1384-4974-aecc-06da7375267e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1.2. </w:t>
              </w:r>
              <w:r>
                <w:rPr>
                  <w:rFonts w:hint="eastAsia" w:ascii="Arial" w:hAnsi="Arial" w:eastAsia="黑体"/>
                </w:rPr>
                <w:t>登录应答</w:t>
              </w:r>
            </w:sdtContent>
          </w:sdt>
          <w:r>
            <w:tab/>
          </w:r>
          <w:bookmarkStart w:id="3" w:name="_Toc12169_WPSOffice_Level2Page"/>
          <w:r>
            <w:t>6</w:t>
          </w:r>
          <w:bookmarkEnd w:id="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_Toc3626_WPSOffice_Level1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a635ee43-7cf8-4620-bcee-f0ce030531ad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2.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注册</w:t>
              </w:r>
            </w:sdtContent>
          </w:sdt>
          <w:r>
            <w:rPr>
              <w:b/>
              <w:bCs/>
            </w:rPr>
            <w:tab/>
          </w:r>
          <w:bookmarkStart w:id="4" w:name="_Toc3626_WPSOffice_Level1Page"/>
          <w:r>
            <w:rPr>
              <w:b/>
              <w:bCs/>
            </w:rPr>
            <w:t>7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_Toc29374_WPSOffice_Level2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6ae267be-3e52-40ac-af38-b1497fffc81c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2.1. </w:t>
              </w:r>
              <w:r>
                <w:rPr>
                  <w:rFonts w:hint="eastAsia" w:ascii="Arial" w:hAnsi="Arial" w:eastAsia="黑体"/>
                </w:rPr>
                <w:t>注册请求</w:t>
              </w:r>
            </w:sdtContent>
          </w:sdt>
          <w:r>
            <w:tab/>
          </w:r>
          <w:bookmarkStart w:id="5" w:name="_Toc29374_WPSOffice_Level2Page"/>
          <w:r>
            <w:t>7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bade9ce8-beef-47ea-8f7a-3def9fe41b47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2.2. </w:t>
              </w:r>
              <w:r>
                <w:rPr>
                  <w:rFonts w:hint="eastAsia" w:ascii="Arial" w:hAnsi="Arial" w:eastAsia="黑体"/>
                </w:rPr>
                <w:t>注册应答</w:t>
              </w:r>
            </w:sdtContent>
          </w:sdt>
          <w:r>
            <w:tab/>
          </w:r>
          <w:bookmarkStart w:id="6" w:name="_Toc23510_WPSOffice_Level2Page"/>
          <w:r>
            <w:t>7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_Toc12169_WPSOffice_Level1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3308a747-39b7-4957-954d-97435dd00f6c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3.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修改密码</w:t>
              </w:r>
            </w:sdtContent>
          </w:sdt>
          <w:r>
            <w:rPr>
              <w:b/>
              <w:bCs/>
            </w:rPr>
            <w:tab/>
          </w:r>
          <w:bookmarkStart w:id="7" w:name="_Toc12169_WPSOffice_Level1Page"/>
          <w:r>
            <w:rPr>
              <w:b/>
              <w:bCs/>
            </w:rPr>
            <w:t>8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_Toc20051_WPSOffice_Level2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1aa10560-6c81-4b7b-ac88-d0ea60291fa0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3.1. </w:t>
              </w:r>
              <w:r>
                <w:rPr>
                  <w:rFonts w:hint="eastAsia" w:ascii="Arial" w:hAnsi="Arial" w:eastAsia="黑体"/>
                </w:rPr>
                <w:t>修改密码请求</w:t>
              </w:r>
            </w:sdtContent>
          </w:sdt>
          <w:r>
            <w:tab/>
          </w:r>
          <w:bookmarkStart w:id="8" w:name="_Toc20051_WPSOffice_Level2Page"/>
          <w:r>
            <w:t>8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_Toc23483_WPSOffice_Level2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ca830ad3-eb4e-4fac-a65c-0e9bfaf25175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3.2. </w:t>
              </w:r>
              <w:r>
                <w:rPr>
                  <w:rFonts w:hint="eastAsia" w:ascii="Arial" w:hAnsi="Arial" w:eastAsia="黑体"/>
                </w:rPr>
                <w:t>修改密码应答</w:t>
              </w:r>
            </w:sdtContent>
          </w:sdt>
          <w:r>
            <w:tab/>
          </w:r>
          <w:bookmarkStart w:id="9" w:name="_Toc23483_WPSOffice_Level2Page"/>
          <w:r>
            <w:t>9</w:t>
          </w:r>
          <w:bookmarkEnd w:id="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_Toc29374_WPSOffice_Level1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4a953200-e627-4104-8d29-a794795712ef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4.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获取用户个人信息</w:t>
              </w:r>
            </w:sdtContent>
          </w:sdt>
          <w:r>
            <w:rPr>
              <w:b/>
              <w:bCs/>
            </w:rPr>
            <w:tab/>
          </w:r>
          <w:bookmarkStart w:id="10" w:name="_Toc29374_WPSOffice_Level1Page"/>
          <w:r>
            <w:rPr>
              <w:b/>
              <w:bCs/>
            </w:rPr>
            <w:t>9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_Toc31321_WPSOffice_Level2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c454bf6b-7918-47b9-835f-94092bc0e88d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4.1. </w:t>
              </w:r>
              <w:r>
                <w:rPr>
                  <w:rFonts w:hint="eastAsia" w:ascii="Arial" w:hAnsi="Arial" w:eastAsia="黑体"/>
                </w:rPr>
                <w:t>获取用户个人信息请求</w:t>
              </w:r>
            </w:sdtContent>
          </w:sdt>
          <w:r>
            <w:tab/>
          </w:r>
          <w:bookmarkStart w:id="11" w:name="_Toc31321_WPSOffice_Level2Page"/>
          <w:r>
            <w:t>9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_Toc10675_WPSOffice_Level2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4d5a7a8a-e362-4599-8324-a29ffc8f6c94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4.2. </w:t>
              </w:r>
              <w:r>
                <w:rPr>
                  <w:rFonts w:hint="eastAsia" w:ascii="Arial" w:hAnsi="Arial" w:eastAsia="黑体"/>
                </w:rPr>
                <w:t>获取用户个人信息应答</w:t>
              </w:r>
            </w:sdtContent>
          </w:sdt>
          <w:r>
            <w:tab/>
          </w:r>
          <w:bookmarkStart w:id="12" w:name="_Toc10675_WPSOffice_Level2Page"/>
          <w:r>
            <w:t>10</w:t>
          </w:r>
          <w:bookmarkEnd w:id="1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_Toc23510_WPSOffice_Level1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836e9435-8407-4ecf-b1a4-6bcaf8785525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5.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修改个人信息</w:t>
              </w:r>
            </w:sdtContent>
          </w:sdt>
          <w:r>
            <w:rPr>
              <w:b/>
              <w:bCs/>
            </w:rPr>
            <w:tab/>
          </w:r>
          <w:bookmarkStart w:id="13" w:name="_Toc23510_WPSOffice_Level1Page"/>
          <w:r>
            <w:rPr>
              <w:b/>
              <w:bCs/>
            </w:rPr>
            <w:t>11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7e152c81-71fc-4883-b03c-233787e9b828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5.1. </w:t>
              </w:r>
              <w:r>
                <w:rPr>
                  <w:rFonts w:hint="eastAsia" w:ascii="Arial" w:hAnsi="Arial" w:eastAsia="黑体"/>
                </w:rPr>
                <w:t>修改个人信息请求</w:t>
              </w:r>
            </w:sdtContent>
          </w:sdt>
          <w:r>
            <w:tab/>
          </w:r>
          <w:bookmarkStart w:id="14" w:name="_Toc6906_WPSOffice_Level2Page"/>
          <w:r>
            <w:t>11</w:t>
          </w:r>
          <w:bookmarkEnd w:id="1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7a0b637f-bdf8-4bf5-9e59-7b88f7591e5b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5.2. </w:t>
              </w:r>
              <w:r>
                <w:rPr>
                  <w:rFonts w:hint="eastAsia" w:ascii="Arial" w:hAnsi="Arial" w:eastAsia="黑体"/>
                </w:rPr>
                <w:t>修改个人信息应答</w:t>
              </w:r>
            </w:sdtContent>
          </w:sdt>
          <w:r>
            <w:tab/>
          </w:r>
          <w:bookmarkStart w:id="15" w:name="_Toc9810_WPSOffice_Level2Page"/>
          <w:r>
            <w:t>12</w:t>
          </w:r>
          <w:bookmarkEnd w:id="1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_Toc20051_WPSOffice_Level1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1c4a1688-47e4-4748-a07f-28b3aa43ef35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6.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获取好友列表</w:t>
              </w:r>
            </w:sdtContent>
          </w:sdt>
          <w:r>
            <w:rPr>
              <w:b/>
              <w:bCs/>
            </w:rPr>
            <w:tab/>
          </w:r>
          <w:bookmarkStart w:id="16" w:name="_Toc20051_WPSOffice_Level1Page"/>
          <w:r>
            <w:rPr>
              <w:b/>
              <w:bCs/>
            </w:rPr>
            <w:t>12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_Toc3885_WPSOffice_Level2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46dc798e-4ccb-4231-8437-61a5356b322c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6.1. </w:t>
              </w:r>
              <w:r>
                <w:rPr>
                  <w:rFonts w:hint="eastAsia" w:ascii="Arial" w:hAnsi="Arial" w:eastAsia="黑体"/>
                </w:rPr>
                <w:t>获取好友列表请求</w:t>
              </w:r>
            </w:sdtContent>
          </w:sdt>
          <w:r>
            <w:tab/>
          </w:r>
          <w:bookmarkStart w:id="17" w:name="_Toc3885_WPSOffice_Level2Page"/>
          <w:r>
            <w:t>12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_Toc31398_WPSOffice_Level2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7095a84f-00f2-48ca-b6e9-19f08b07d88f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6.2. </w:t>
              </w:r>
              <w:r>
                <w:rPr>
                  <w:rFonts w:hint="eastAsia" w:ascii="Arial" w:hAnsi="Arial" w:eastAsia="黑体"/>
                </w:rPr>
                <w:t>获取好友列表响应</w:t>
              </w:r>
            </w:sdtContent>
          </w:sdt>
          <w:r>
            <w:tab/>
          </w:r>
          <w:bookmarkStart w:id="18" w:name="_Toc31398_WPSOffice_Level2Page"/>
          <w:r>
            <w:t>13</w:t>
          </w:r>
          <w:bookmarkEnd w:id="1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_Toc23483_WPSOffice_Level1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fa579b87-162a-4598-be52-9a6356e15383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7.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获取群列表</w:t>
              </w:r>
            </w:sdtContent>
          </w:sdt>
          <w:r>
            <w:rPr>
              <w:b/>
              <w:bCs/>
            </w:rPr>
            <w:tab/>
          </w:r>
          <w:bookmarkStart w:id="19" w:name="_Toc23483_WPSOffice_Level1Page"/>
          <w:r>
            <w:rPr>
              <w:b/>
              <w:bCs/>
            </w:rPr>
            <w:t>14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c826fb7e-75b8-4793-9bfc-f494dcade52f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7.1. </w:t>
              </w:r>
              <w:r>
                <w:rPr>
                  <w:rFonts w:hint="eastAsia" w:ascii="Arial" w:hAnsi="Arial" w:eastAsia="黑体"/>
                </w:rPr>
                <w:t>获取请求</w:t>
              </w:r>
            </w:sdtContent>
          </w:sdt>
          <w:r>
            <w:tab/>
          </w:r>
          <w:bookmarkStart w:id="20" w:name="_Toc12813_WPSOffice_Level2Page"/>
          <w:r>
            <w:t>14</w:t>
          </w:r>
          <w:bookmarkEnd w:id="20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01ad89c1-ac4d-432d-8925-295f1a422172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7.2. </w:t>
              </w:r>
              <w:r>
                <w:rPr>
                  <w:rFonts w:hint="eastAsia" w:ascii="Arial" w:hAnsi="Arial" w:eastAsia="黑体"/>
                </w:rPr>
                <w:t>获取响应</w:t>
              </w:r>
            </w:sdtContent>
          </w:sdt>
          <w:r>
            <w:tab/>
          </w:r>
          <w:bookmarkStart w:id="21" w:name="_Toc6804_WPSOffice_Level2Page"/>
          <w:r>
            <w:t>14</w:t>
          </w:r>
          <w:bookmarkEnd w:id="2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_Toc31321_WPSOffice_Level1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f8e6db95-5a26-481a-9d58-291341dcc5ee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8.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搜索好友</w:t>
              </w:r>
            </w:sdtContent>
          </w:sdt>
          <w:r>
            <w:rPr>
              <w:b/>
              <w:bCs/>
            </w:rPr>
            <w:tab/>
          </w:r>
          <w:bookmarkStart w:id="22" w:name="_Toc31321_WPSOffice_Level1Page"/>
          <w:r>
            <w:rPr>
              <w:b/>
              <w:bCs/>
            </w:rPr>
            <w:t>16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76426fe3-a0cc-4cc8-95db-4acadc57e475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8.1. </w:t>
              </w:r>
              <w:r>
                <w:rPr>
                  <w:rFonts w:hint="eastAsia" w:ascii="Arial" w:hAnsi="Arial" w:eastAsia="黑体"/>
                </w:rPr>
                <w:t>搜索好友请求</w:t>
              </w:r>
            </w:sdtContent>
          </w:sdt>
          <w:r>
            <w:tab/>
          </w:r>
          <w:bookmarkStart w:id="23" w:name="_Toc58_WPSOffice_Level2Page"/>
          <w:r>
            <w:t>16</w:t>
          </w:r>
          <w:bookmarkEnd w:id="2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_Toc20294_WPSOffice_Level2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8acca44b-de79-43e3-a252-0149e52deb33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8.2. </w:t>
              </w:r>
              <w:r>
                <w:rPr>
                  <w:rFonts w:hint="eastAsia" w:ascii="Arial" w:hAnsi="Arial" w:eastAsia="黑体"/>
                </w:rPr>
                <w:t>搜索好友响应</w:t>
              </w:r>
            </w:sdtContent>
          </w:sdt>
          <w:r>
            <w:tab/>
          </w:r>
          <w:bookmarkStart w:id="24" w:name="_Toc20294_WPSOffice_Level2Page"/>
          <w:r>
            <w:t>16</w:t>
          </w:r>
          <w:bookmarkEnd w:id="2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_Toc10675_WPSOffice_Level1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f1c38b07-3a24-4900-931d-7856608293e9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9.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申请添加好友</w:t>
              </w:r>
            </w:sdtContent>
          </w:sdt>
          <w:r>
            <w:rPr>
              <w:b/>
              <w:bCs/>
            </w:rPr>
            <w:tab/>
          </w:r>
          <w:bookmarkStart w:id="25" w:name="_Toc10675_WPSOffice_Level1Page"/>
          <w:r>
            <w:rPr>
              <w:b/>
              <w:bCs/>
            </w:rPr>
            <w:t>17</w:t>
          </w:r>
          <w:bookmarkEnd w:id="25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fa29bade-8e55-496f-ae2f-de9c890f077e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9.1. </w:t>
              </w:r>
              <w:r>
                <w:rPr>
                  <w:rFonts w:hint="eastAsia" w:ascii="Arial" w:hAnsi="Arial" w:eastAsia="黑体"/>
                </w:rPr>
                <w:t>申请添加好友请求</w:t>
              </w:r>
            </w:sdtContent>
          </w:sdt>
          <w:r>
            <w:tab/>
          </w:r>
          <w:bookmarkStart w:id="26" w:name="_Toc2330_WPSOffice_Level2Page"/>
          <w:r>
            <w:t>17</w:t>
          </w:r>
          <w:bookmarkEnd w:id="2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af6a6cb0-b472-4c74-b3b0-c3cc08a11d67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9.2. </w:t>
              </w:r>
              <w:r>
                <w:rPr>
                  <w:rFonts w:hint="eastAsia" w:ascii="Arial" w:hAnsi="Arial" w:eastAsia="黑体"/>
                </w:rPr>
                <w:t>申请添加好友响应</w:t>
              </w:r>
            </w:sdtContent>
          </w:sdt>
          <w:r>
            <w:tab/>
          </w:r>
          <w:bookmarkStart w:id="27" w:name="_Toc12772_WPSOffice_Level2Page"/>
          <w:r>
            <w:t>18</w:t>
          </w:r>
          <w:bookmarkEnd w:id="2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_Toc6906_WPSOffice_Level1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144afacc-99b1-433b-ac4a-dd95e41d0b8a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10.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回应添加好友</w:t>
              </w:r>
            </w:sdtContent>
          </w:sdt>
          <w:r>
            <w:rPr>
              <w:b/>
              <w:bCs/>
            </w:rPr>
            <w:tab/>
          </w:r>
          <w:bookmarkStart w:id="28" w:name="_Toc6906_WPSOffice_Level1Page"/>
          <w:r>
            <w:rPr>
              <w:b/>
              <w:bCs/>
            </w:rPr>
            <w:t>18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_Toc4904_WPSOffice_Level2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65b5a295-df9c-4d6c-b7aa-53c0b8abf9ed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10.1. </w:t>
              </w:r>
              <w:r>
                <w:rPr>
                  <w:rFonts w:hint="eastAsia" w:ascii="Arial" w:hAnsi="Arial" w:eastAsia="黑体"/>
                </w:rPr>
                <w:t>回应添加好友请求</w:t>
              </w:r>
            </w:sdtContent>
          </w:sdt>
          <w:r>
            <w:tab/>
          </w:r>
          <w:bookmarkStart w:id="29" w:name="_Toc4904_WPSOffice_Level2Page"/>
          <w:r>
            <w:t>18</w:t>
          </w:r>
          <w:bookmarkEnd w:id="2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16aefb98-6a2a-4692-bc58-d7043313a88b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10.2. </w:t>
              </w:r>
              <w:r>
                <w:rPr>
                  <w:rFonts w:hint="eastAsia" w:ascii="Arial" w:hAnsi="Arial" w:eastAsia="黑体"/>
                </w:rPr>
                <w:t>回应添加好友响应</w:t>
              </w:r>
            </w:sdtContent>
          </w:sdt>
          <w:r>
            <w:tab/>
          </w:r>
          <w:bookmarkStart w:id="30" w:name="_Toc295_WPSOffice_Level2Page"/>
          <w:r>
            <w:t>19</w:t>
          </w:r>
          <w:bookmarkEnd w:id="3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_Toc9810_WPSOffice_Level1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d1c1be8d-39c4-45c9-b95d-58b8a01be413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11.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删除好友</w:t>
              </w:r>
            </w:sdtContent>
          </w:sdt>
          <w:r>
            <w:rPr>
              <w:b/>
              <w:bCs/>
            </w:rPr>
            <w:tab/>
          </w:r>
          <w:bookmarkStart w:id="31" w:name="_Toc9810_WPSOffice_Level1Page"/>
          <w:r>
            <w:rPr>
              <w:b/>
              <w:bCs/>
            </w:rPr>
            <w:t>20</w:t>
          </w:r>
          <w:bookmarkEnd w:id="3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676f1706-7e4e-4157-974e-c068d634c948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11.1. </w:t>
              </w:r>
              <w:r>
                <w:rPr>
                  <w:rFonts w:hint="eastAsia" w:ascii="Arial" w:hAnsi="Arial" w:eastAsia="黑体"/>
                </w:rPr>
                <w:t>删除好友请求</w:t>
              </w:r>
            </w:sdtContent>
          </w:sdt>
          <w:r>
            <w:tab/>
          </w:r>
          <w:bookmarkStart w:id="32" w:name="_Toc21430_WPSOffice_Level2Page"/>
          <w:r>
            <w:t>20</w:t>
          </w:r>
          <w:bookmarkEnd w:id="3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_Toc20627_WPSOffice_Level2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e764c3f6-b5f2-49e9-939c-5a9b105967b4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11.2. </w:t>
              </w:r>
              <w:r>
                <w:rPr>
                  <w:rFonts w:hint="eastAsia" w:ascii="Arial" w:hAnsi="Arial" w:eastAsia="黑体"/>
                </w:rPr>
                <w:t>删除好友响应</w:t>
              </w:r>
            </w:sdtContent>
          </w:sdt>
          <w:r>
            <w:tab/>
          </w:r>
          <w:bookmarkStart w:id="33" w:name="_Toc20627_WPSOffice_Level2Page"/>
          <w:r>
            <w:t>20</w:t>
          </w:r>
          <w:bookmarkEnd w:id="3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_Toc3885_WPSOffice_Level1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56cbb568-12f9-44f6-a135-a36b2a620b4d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12.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获取其他用户个人资料</w:t>
              </w:r>
            </w:sdtContent>
          </w:sdt>
          <w:r>
            <w:rPr>
              <w:b/>
              <w:bCs/>
            </w:rPr>
            <w:tab/>
          </w:r>
          <w:bookmarkStart w:id="34" w:name="_Toc3885_WPSOffice_Level1Page"/>
          <w:r>
            <w:rPr>
              <w:b/>
              <w:bCs/>
            </w:rPr>
            <w:t>21</w:t>
          </w:r>
          <w:bookmarkEnd w:id="3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_Toc24016_WPSOffice_Level2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1463cac9-2632-4bb8-9190-9ebd596c3603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12.1. </w:t>
              </w:r>
              <w:r>
                <w:rPr>
                  <w:rFonts w:hint="eastAsia" w:ascii="Arial" w:hAnsi="Arial" w:eastAsia="黑体"/>
                </w:rPr>
                <w:t>获取其他用户个人资料请求</w:t>
              </w:r>
            </w:sdtContent>
          </w:sdt>
          <w:r>
            <w:tab/>
          </w:r>
          <w:bookmarkStart w:id="35" w:name="_Toc24016_WPSOffice_Level2Page"/>
          <w:r>
            <w:t>21</w:t>
          </w:r>
          <w:bookmarkEnd w:id="3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_Toc17999_WPSOffice_Level2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8eba1f54-a03d-435f-acb3-bc2387fb3e5f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12.2. </w:t>
              </w:r>
              <w:r>
                <w:rPr>
                  <w:rFonts w:hint="eastAsia" w:ascii="Arial" w:hAnsi="Arial" w:eastAsia="黑体"/>
                </w:rPr>
                <w:t>获取其他用户个人资料响应</w:t>
              </w:r>
            </w:sdtContent>
          </w:sdt>
          <w:r>
            <w:tab/>
          </w:r>
          <w:bookmarkStart w:id="36" w:name="_Toc17999_WPSOffice_Level2Page"/>
          <w:r>
            <w:t>21</w:t>
          </w:r>
          <w:bookmarkEnd w:id="3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_Toc31398_WPSOffice_Level1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5cd3b530-8a0c-4787-b6fe-db9429190116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13.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创建群</w:t>
              </w:r>
            </w:sdtContent>
          </w:sdt>
          <w:r>
            <w:rPr>
              <w:b/>
              <w:bCs/>
            </w:rPr>
            <w:tab/>
          </w:r>
          <w:bookmarkStart w:id="37" w:name="_Toc31398_WPSOffice_Level1Page"/>
          <w:r>
            <w:rPr>
              <w:b/>
              <w:bCs/>
            </w:rPr>
            <w:t>22</w:t>
          </w:r>
          <w:bookmarkEnd w:id="3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_Toc18719_WPSOffice_Level2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40383706-0a53-4729-bda4-00e79c7908e8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13.1. </w:t>
              </w:r>
              <w:r>
                <w:rPr>
                  <w:rFonts w:hint="eastAsia" w:ascii="Arial" w:hAnsi="Arial" w:eastAsia="黑体"/>
                </w:rPr>
                <w:t>创建群请求</w:t>
              </w:r>
            </w:sdtContent>
          </w:sdt>
          <w:r>
            <w:tab/>
          </w:r>
          <w:bookmarkStart w:id="38" w:name="_Toc18719_WPSOffice_Level2Page"/>
          <w:r>
            <w:t>22</w:t>
          </w:r>
          <w:bookmarkEnd w:id="38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1b5110a0-03f1-48a9-807c-632cec8b32ca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13.2. </w:t>
              </w:r>
              <w:r>
                <w:rPr>
                  <w:rFonts w:hint="eastAsia" w:ascii="Arial" w:hAnsi="Arial" w:eastAsia="黑体"/>
                </w:rPr>
                <w:t>创建群响应</w:t>
              </w:r>
            </w:sdtContent>
          </w:sdt>
          <w:r>
            <w:tab/>
          </w:r>
          <w:bookmarkStart w:id="39" w:name="_Toc1272_WPSOffice_Level2Page"/>
          <w:r>
            <w:t>23</w:t>
          </w:r>
          <w:bookmarkEnd w:id="39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_Toc12813_WPSOffice_Level1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f7229568-98d5-496a-b72e-02b59852148e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14.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申请加入群</w:t>
              </w:r>
            </w:sdtContent>
          </w:sdt>
          <w:r>
            <w:rPr>
              <w:b/>
              <w:bCs/>
            </w:rPr>
            <w:tab/>
          </w:r>
          <w:bookmarkStart w:id="40" w:name="_Toc12813_WPSOffice_Level1Page"/>
          <w:r>
            <w:rPr>
              <w:b/>
              <w:bCs/>
            </w:rPr>
            <w:t>24</w:t>
          </w:r>
          <w:bookmarkEnd w:id="40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dd21c953-d8b7-467e-b23c-551c1e4b4fc8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14.1. </w:t>
              </w:r>
              <w:r>
                <w:rPr>
                  <w:rFonts w:hint="eastAsia" w:ascii="Arial" w:hAnsi="Arial" w:eastAsia="黑体"/>
                </w:rPr>
                <w:t>申请加入群请求</w:t>
              </w:r>
            </w:sdtContent>
          </w:sdt>
          <w:r>
            <w:tab/>
          </w:r>
          <w:bookmarkStart w:id="41" w:name="_Toc22782_WPSOffice_Level2Page"/>
          <w:r>
            <w:t>24</w:t>
          </w:r>
          <w:bookmarkEnd w:id="4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_Toc2281_WPSOffice_Level2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c6aa336e-8fb7-4756-b26e-cc1bf3a1f229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14.2. </w:t>
              </w:r>
              <w:r>
                <w:rPr>
                  <w:rFonts w:hint="eastAsia" w:ascii="Arial" w:hAnsi="Arial" w:eastAsia="黑体"/>
                </w:rPr>
                <w:t>申请加入群响应</w:t>
              </w:r>
            </w:sdtContent>
          </w:sdt>
          <w:r>
            <w:tab/>
          </w:r>
          <w:bookmarkStart w:id="42" w:name="_Toc2281_WPSOffice_Level2Page"/>
          <w:r>
            <w:t>24</w:t>
          </w:r>
          <w:bookmarkEnd w:id="42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_Toc6804_WPSOffice_Level1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58f91625-4352-454c-b6e1-428ef356414c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15.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回应加群申请</w:t>
              </w:r>
            </w:sdtContent>
          </w:sdt>
          <w:r>
            <w:rPr>
              <w:b/>
              <w:bCs/>
            </w:rPr>
            <w:tab/>
          </w:r>
          <w:bookmarkStart w:id="43" w:name="_Toc6804_WPSOffice_Level1Page"/>
          <w:r>
            <w:rPr>
              <w:b/>
              <w:bCs/>
            </w:rPr>
            <w:t>25</w:t>
          </w:r>
          <w:bookmarkEnd w:id="43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_Toc27936_WPSOffice_Level2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40fb4ba5-3551-4b95-9d26-7bdb32387011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15.1. </w:t>
              </w:r>
              <w:r>
                <w:rPr>
                  <w:rFonts w:hint="eastAsia" w:ascii="Arial" w:hAnsi="Arial" w:eastAsia="黑体"/>
                </w:rPr>
                <w:t>回应加群申请请求</w:t>
              </w:r>
            </w:sdtContent>
          </w:sdt>
          <w:r>
            <w:tab/>
          </w:r>
          <w:bookmarkStart w:id="44" w:name="_Toc27936_WPSOffice_Level2Page"/>
          <w:r>
            <w:t>25</w:t>
          </w:r>
          <w:bookmarkEnd w:id="4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_Toc15555_WPSOffice_Level2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8500220f-0f31-481f-80e4-4297b9dae065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15.2. </w:t>
              </w:r>
              <w:r>
                <w:rPr>
                  <w:rFonts w:hint="eastAsia" w:ascii="Arial" w:hAnsi="Arial" w:eastAsia="黑体"/>
                </w:rPr>
                <w:t>回应加群申请响应</w:t>
              </w:r>
            </w:sdtContent>
          </w:sdt>
          <w:r>
            <w:tab/>
          </w:r>
          <w:bookmarkStart w:id="45" w:name="_Toc15555_WPSOffice_Level2Page"/>
          <w:r>
            <w:t>25</w:t>
          </w:r>
          <w:bookmarkEnd w:id="4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8cd5fd44-a24a-46c3-ae7f-5507a1fcb37e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16.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解散群</w:t>
              </w:r>
            </w:sdtContent>
          </w:sdt>
          <w:r>
            <w:rPr>
              <w:b/>
              <w:bCs/>
            </w:rPr>
            <w:tab/>
          </w:r>
          <w:bookmarkStart w:id="46" w:name="_Toc58_WPSOffice_Level1Page"/>
          <w:r>
            <w:rPr>
              <w:b/>
              <w:bCs/>
            </w:rPr>
            <w:t>26</w:t>
          </w:r>
          <w:bookmarkEnd w:id="46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_Toc4213_WPSOffice_Level2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319c8be1-63e4-4332-9ac3-e3b3d8b3fe24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16.1. </w:t>
              </w:r>
              <w:r>
                <w:rPr>
                  <w:rFonts w:hint="eastAsia" w:ascii="Arial" w:hAnsi="Arial" w:eastAsia="黑体"/>
                </w:rPr>
                <w:t>解散群请求</w:t>
              </w:r>
            </w:sdtContent>
          </w:sdt>
          <w:r>
            <w:tab/>
          </w:r>
          <w:bookmarkStart w:id="47" w:name="_Toc4213_WPSOffice_Level2Page"/>
          <w:r>
            <w:t>26</w:t>
          </w:r>
          <w:bookmarkEnd w:id="4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a0906450-9d1d-4168-893e-6d49d071fac1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16.2. </w:t>
              </w:r>
              <w:r>
                <w:rPr>
                  <w:rFonts w:hint="eastAsia" w:ascii="Arial" w:hAnsi="Arial" w:eastAsia="黑体"/>
                </w:rPr>
                <w:t>解散群响应</w:t>
              </w:r>
            </w:sdtContent>
          </w:sdt>
          <w:r>
            <w:tab/>
          </w:r>
          <w:bookmarkStart w:id="48" w:name="_Toc26430_WPSOffice_Level2Page"/>
          <w:r>
            <w:t>26</w:t>
          </w:r>
          <w:bookmarkEnd w:id="4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_Toc20294_WPSOffice_Level1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b2da19f8-934f-4a63-8d5a-a85dbe56b188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17.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删除群成员</w:t>
              </w:r>
            </w:sdtContent>
          </w:sdt>
          <w:r>
            <w:rPr>
              <w:b/>
              <w:bCs/>
            </w:rPr>
            <w:tab/>
          </w:r>
          <w:bookmarkStart w:id="49" w:name="_Toc20294_WPSOffice_Level1Page"/>
          <w:r>
            <w:rPr>
              <w:b/>
              <w:bCs/>
            </w:rPr>
            <w:t>27</w:t>
          </w:r>
          <w:bookmarkEnd w:id="49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_Toc24629_WPSOffice_Level2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ba89409d-fe88-4d6d-b9e6-1183d68e0440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17.1. </w:t>
              </w:r>
              <w:r>
                <w:rPr>
                  <w:rFonts w:hint="eastAsia" w:ascii="Arial" w:hAnsi="Arial" w:eastAsia="黑体"/>
                </w:rPr>
                <w:t>删除群成员请求</w:t>
              </w:r>
            </w:sdtContent>
          </w:sdt>
          <w:r>
            <w:tab/>
          </w:r>
          <w:bookmarkStart w:id="50" w:name="_Toc24629_WPSOffice_Level2Page"/>
          <w:r>
            <w:t>27</w:t>
          </w:r>
          <w:bookmarkEnd w:id="50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_Toc25742_WPSOffice_Level2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9b0f13b1-c94b-46ee-a42e-528658b2db34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17.2. </w:t>
              </w:r>
              <w:r>
                <w:rPr>
                  <w:rFonts w:hint="eastAsia" w:ascii="Arial" w:hAnsi="Arial" w:eastAsia="黑体"/>
                </w:rPr>
                <w:t>删除群成员响应</w:t>
              </w:r>
            </w:sdtContent>
          </w:sdt>
          <w:r>
            <w:tab/>
          </w:r>
          <w:bookmarkStart w:id="51" w:name="_Toc25742_WPSOffice_Level2Page"/>
          <w:r>
            <w:t>27</w:t>
          </w:r>
          <w:bookmarkEnd w:id="51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_Toc2330_WPSOffice_Level1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519aee4f-bdc0-4dd6-b248-32d8eee4c00d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18.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按信息搜索群</w:t>
              </w:r>
            </w:sdtContent>
          </w:sdt>
          <w:r>
            <w:rPr>
              <w:b/>
              <w:bCs/>
            </w:rPr>
            <w:tab/>
          </w:r>
          <w:bookmarkStart w:id="52" w:name="_Toc2330_WPSOffice_Level1Page"/>
          <w:r>
            <w:rPr>
              <w:b/>
              <w:bCs/>
            </w:rPr>
            <w:t>28</w:t>
          </w:r>
          <w:bookmarkEnd w:id="52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7dc2816b-cfb2-49c5-a02d-d7ab29dda692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18.1. </w:t>
              </w:r>
              <w:r>
                <w:rPr>
                  <w:rFonts w:hint="eastAsia" w:ascii="Arial" w:hAnsi="Arial" w:eastAsia="黑体"/>
                </w:rPr>
                <w:t>搜索请求</w:t>
              </w:r>
            </w:sdtContent>
          </w:sdt>
          <w:r>
            <w:tab/>
          </w:r>
          <w:bookmarkStart w:id="53" w:name="_Toc5172_WPSOffice_Level2Page"/>
          <w:r>
            <w:t>28</w:t>
          </w:r>
          <w:bookmarkEnd w:id="5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_Toc28640_WPSOffice_Level2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b777beb3-732b-43ce-aa56-a3299a35e2c5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18.2. </w:t>
              </w:r>
              <w:r>
                <w:rPr>
                  <w:rFonts w:hint="eastAsia" w:ascii="Arial" w:hAnsi="Arial" w:eastAsia="黑体"/>
                </w:rPr>
                <w:t>搜索响应</w:t>
              </w:r>
            </w:sdtContent>
          </w:sdt>
          <w:r>
            <w:tab/>
          </w:r>
          <w:bookmarkStart w:id="54" w:name="_Toc28640_WPSOffice_Level2Page"/>
          <w:r>
            <w:t>28</w:t>
          </w:r>
          <w:bookmarkEnd w:id="5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_Toc12772_WPSOffice_Level1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  <w:id w:val="147473849"/>
              <w:placeholder>
                <w:docPart w:val="{5b9a4bac-106a-42f1-9d6f-2455d7d18a71}"/>
              </w:placeholder>
            </w:sdtPr>
            <w:sdtEndPr>
              <w:rPr>
                <w:rFonts w:ascii="Times New Roman" w:hAnsi="Times New Roman" w:eastAsia="宋体"/>
                <w:b/>
                <w:bCs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Times New Roman" w:hAnsi="Times New Roman" w:eastAsia="宋体"/>
                  <w:b/>
                  <w:bCs/>
                </w:rPr>
                <w:t xml:space="preserve">19. </w:t>
              </w:r>
              <w:r>
                <w:rPr>
                  <w:rFonts w:hint="eastAsia" w:ascii="Times New Roman" w:hAnsi="Times New Roman" w:eastAsia="宋体"/>
                  <w:b/>
                  <w:bCs/>
                </w:rPr>
                <w:t>注销账号</w:t>
              </w:r>
            </w:sdtContent>
          </w:sdt>
          <w:r>
            <w:rPr>
              <w:b/>
              <w:bCs/>
            </w:rPr>
            <w:tab/>
          </w:r>
          <w:bookmarkStart w:id="55" w:name="_Toc12772_WPSOffice_Level1Page"/>
          <w:r>
            <w:rPr>
              <w:b/>
              <w:bCs/>
            </w:rPr>
            <w:t>29</w:t>
          </w:r>
          <w:bookmarkEnd w:id="55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_Toc31472_WPSOffice_Level2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7d96264b-395d-4b69-bae2-290336a6d237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19.1. </w:t>
              </w:r>
              <w:r>
                <w:rPr>
                  <w:rFonts w:hint="eastAsia" w:ascii="Arial" w:hAnsi="Arial" w:eastAsia="黑体"/>
                </w:rPr>
                <w:t>注销账号请求</w:t>
              </w:r>
            </w:sdtContent>
          </w:sdt>
          <w:r>
            <w:tab/>
          </w:r>
          <w:bookmarkStart w:id="56" w:name="_Toc31472_WPSOffice_Level2Page"/>
          <w:r>
            <w:t>29</w:t>
          </w:r>
          <w:bookmarkEnd w:id="5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_Toc9653_WPSOffice_Level2 </w:instrText>
          </w:r>
          <w:r>
            <w:fldChar w:fldCharType="separate"/>
          </w:r>
          <w:sdt>
            <w:sdt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  <w:id w:val="147473849"/>
              <w:placeholder>
                <w:docPart w:val="{50bbdde2-6fc0-45c7-8ec6-156da1d371de}"/>
              </w:placeholder>
            </w:sdtPr>
            <w:sdtEndPr>
              <w:rPr>
                <w:rFonts w:ascii="Times New Roman" w:hAnsi="Times New Roman" w:eastAsia="宋体"/>
                <w:kern w:val="2"/>
                <w:sz w:val="28"/>
                <w:lang w:val="en-US" w:eastAsia="zh-CN"/>
              </w:rPr>
            </w:sdtEndPr>
            <w:sdtContent>
              <w:r>
                <w:rPr>
                  <w:rFonts w:hint="default" w:ascii="Arial" w:hAnsi="Arial" w:eastAsia="黑体"/>
                </w:rPr>
                <w:t xml:space="preserve">19.2. </w:t>
              </w:r>
              <w:r>
                <w:rPr>
                  <w:rFonts w:hint="eastAsia" w:ascii="Arial" w:hAnsi="Arial" w:eastAsia="黑体"/>
                </w:rPr>
                <w:t>注销账号响应</w:t>
              </w:r>
            </w:sdtContent>
          </w:sdt>
          <w:r>
            <w:tab/>
          </w:r>
          <w:bookmarkStart w:id="57" w:name="_Toc9653_WPSOffice_Level2Page"/>
          <w:r>
            <w:t>30</w:t>
          </w:r>
          <w:bookmarkEnd w:id="57"/>
          <w:r>
            <w:fldChar w:fldCharType="end"/>
          </w:r>
          <w:bookmarkEnd w:id="0"/>
        </w:p>
      </w:sdtContent>
    </w:sdt>
    <w:p/>
    <w:p>
      <w:pPr>
        <w:pStyle w:val="2"/>
      </w:pPr>
      <w:bookmarkStart w:id="58" w:name="_Toc4660_WPSOffice_Level1"/>
      <w:r>
        <w:rPr>
          <w:rFonts w:hint="eastAsia"/>
          <w:lang w:val="en-US" w:eastAsia="zh-CN"/>
        </w:rPr>
        <w:t>登录</w:t>
      </w:r>
      <w:bookmarkEnd w:id="58"/>
    </w:p>
    <w:p>
      <w:pPr>
        <w:pStyle w:val="3"/>
      </w:pPr>
      <w:bookmarkStart w:id="59" w:name="_Toc3626_WPSOffice_Level2"/>
      <w:r>
        <w:rPr>
          <w:rFonts w:hint="eastAsia"/>
          <w:lang w:val="en-US" w:eastAsia="zh-CN"/>
        </w:rPr>
        <w:t>登录请求</w:t>
      </w:r>
      <w:bookmarkEnd w:id="59"/>
    </w:p>
    <w:p>
      <w:pPr>
        <w:rPr>
          <w:rFonts w:hint="eastAsia"/>
        </w:rPr>
      </w:pPr>
      <w:r>
        <w:rPr>
          <w:rFonts w:hint="eastAsia"/>
        </w:rPr>
        <w:t>URL：暂未确定</w:t>
      </w:r>
    </w:p>
    <w:p>
      <w:pPr>
        <w:rPr>
          <w:rFonts w:hint="eastAsia"/>
        </w:rPr>
      </w:pPr>
      <w:r>
        <w:rPr>
          <w:rFonts w:hint="eastAsia"/>
        </w:rPr>
        <w:t>协议：HTTP 1.1</w:t>
      </w:r>
    </w:p>
    <w:p>
      <w:pPr>
        <w:rPr>
          <w:rFonts w:hint="eastAsia"/>
        </w:rPr>
      </w:pPr>
      <w:r>
        <w:rPr>
          <w:rFonts w:hint="eastAsia"/>
        </w:rPr>
        <w:t>Method：post</w:t>
      </w:r>
    </w:p>
    <w:p>
      <w:pPr>
        <w:rPr>
          <w:rFonts w:hint="eastAsia"/>
        </w:rPr>
      </w:pPr>
      <w:r>
        <w:rPr>
          <w:rFonts w:hint="eastAsia"/>
        </w:rPr>
        <w:t>编码：utf-8</w:t>
      </w:r>
    </w:p>
    <w:p>
      <w:pPr>
        <w:rPr>
          <w:rFonts w:hint="eastAsia"/>
        </w:rPr>
      </w:pPr>
      <w:r>
        <w:rPr>
          <w:rFonts w:hint="eastAsia"/>
        </w:rPr>
        <w:t>请求格式：Form表单</w:t>
      </w:r>
    </w:p>
    <w:p>
      <w:r>
        <w:rPr>
          <w:rFonts w:hint="eastAsia"/>
        </w:rPr>
        <w:t>请求参数：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账号，即手机号码，数据类型为字符串。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密码，数据类型为字符串</w:t>
            </w:r>
          </w:p>
        </w:tc>
      </w:tr>
    </w:tbl>
    <w:p>
      <w:pPr>
        <w:spacing w:line="360" w:lineRule="auto"/>
        <w:rPr>
          <w:rFonts w:hint="eastAsia"/>
          <w:sz w:val="24"/>
          <w:szCs w:val="24"/>
        </w:rPr>
      </w:pPr>
    </w:p>
    <w:p>
      <w:pPr>
        <w:pStyle w:val="3"/>
      </w:pPr>
      <w:bookmarkStart w:id="60" w:name="_Toc12169_WPSOffice_Level2"/>
      <w:r>
        <w:rPr>
          <w:rFonts w:hint="eastAsia"/>
          <w:lang w:val="en-US" w:eastAsia="zh-CN"/>
        </w:rPr>
        <w:t>登录应答</w:t>
      </w:r>
      <w:bookmarkEnd w:id="60"/>
    </w:p>
    <w:p>
      <w:pPr>
        <w:rPr>
          <w:rFonts w:hint="eastAsia"/>
        </w:rPr>
      </w:pPr>
      <w:r>
        <w:rPr>
          <w:rFonts w:hint="eastAsia"/>
        </w:rPr>
        <w:t>协议：HTTP 1.1</w:t>
      </w:r>
    </w:p>
    <w:p>
      <w:pPr>
        <w:rPr>
          <w:rFonts w:hint="eastAsia"/>
        </w:rPr>
      </w:pPr>
      <w:r>
        <w:rPr>
          <w:rFonts w:hint="eastAsia"/>
        </w:rPr>
        <w:t>Method：post</w:t>
      </w:r>
    </w:p>
    <w:p>
      <w:pPr>
        <w:rPr>
          <w:rFonts w:hint="eastAsia"/>
        </w:rPr>
      </w:pPr>
      <w:r>
        <w:rPr>
          <w:rFonts w:hint="eastAsia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登录成功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1" w:name="_Toc3626_WPSOffice_Level1"/>
      <w:r>
        <w:rPr>
          <w:rFonts w:hint="eastAsia"/>
          <w:lang w:val="en-US" w:eastAsia="zh-CN"/>
        </w:rPr>
        <w:t>注册</w:t>
      </w:r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29374_WPSOffice_Level2"/>
      <w:r>
        <w:rPr>
          <w:rFonts w:hint="eastAsia"/>
          <w:lang w:val="en-US" w:eastAsia="zh-CN"/>
        </w:rPr>
        <w:t>注册请求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手机号，数据类型为字符串。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密码，数据类型为字符串。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昵称，数据类型为字符串。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真实姓名，数据类型为字符串。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联系地址，数据类型为字符串。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birthday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出生年月，数据类型为日期类型。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picture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用户头像，数据类型为blob.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63" w:name="_Toc23510_WPSOffice_Level2"/>
      <w:r>
        <w:rPr>
          <w:rFonts w:hint="eastAsia"/>
          <w:lang w:val="en-US" w:eastAsia="zh-CN"/>
        </w:rPr>
        <w:t>注册应答</w:t>
      </w:r>
      <w:bookmarkEnd w:id="63"/>
    </w:p>
    <w:p>
      <w:pPr>
        <w:rPr>
          <w:rFonts w:hint="eastAsia"/>
        </w:rPr>
      </w:pPr>
      <w:r>
        <w:rPr>
          <w:rFonts w:hint="eastAsia"/>
        </w:rPr>
        <w:t>协议：HTTP 1.1</w:t>
      </w:r>
    </w:p>
    <w:p>
      <w:pPr>
        <w:rPr>
          <w:rFonts w:hint="eastAsia"/>
        </w:rPr>
      </w:pPr>
      <w:r>
        <w:rPr>
          <w:rFonts w:hint="eastAsia"/>
        </w:rPr>
        <w:t>Method：post</w:t>
      </w:r>
    </w:p>
    <w:p>
      <w:pPr>
        <w:rPr>
          <w:rFonts w:hint="eastAsia"/>
        </w:rPr>
      </w:pPr>
      <w:r>
        <w:rPr>
          <w:rFonts w:hint="eastAsia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(1)注册成功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注册成功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(2)注册失败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64" w:name="_Toc12169_WPSOffice_Level1"/>
      <w:r>
        <w:rPr>
          <w:rFonts w:hint="eastAsia"/>
          <w:lang w:val="en-US" w:eastAsia="zh-CN"/>
        </w:rPr>
        <w:t>修改密码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20051_WPSOffice_Level2"/>
      <w:r>
        <w:rPr>
          <w:rFonts w:hint="eastAsia"/>
          <w:lang w:val="en-US" w:eastAsia="zh-CN"/>
        </w:rPr>
        <w:t>修改密码请求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请求参数：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用户编号，数据类型为integer。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oldpassword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旧密码,数据类型为字符串。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newpassword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新密码，数据类型为字符串。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23483_WPSOffice_Level2"/>
      <w:r>
        <w:rPr>
          <w:rFonts w:hint="eastAsia"/>
          <w:lang w:val="en-US" w:eastAsia="zh-CN"/>
        </w:rPr>
        <w:t>修改密码应答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(1)修改成功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“success”:true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“message”:”注册成功”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(2)修改失败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“success”:false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“message”:”失败的原因”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7" w:name="_Toc29374_WPSOffice_Level1"/>
      <w:r>
        <w:rPr>
          <w:rFonts w:hint="eastAsia"/>
          <w:lang w:val="en-US" w:eastAsia="zh-CN"/>
        </w:rPr>
        <w:t>获取用户个人信息</w:t>
      </w:r>
      <w:bookmarkEnd w:id="67"/>
    </w:p>
    <w:p>
      <w:pPr>
        <w:pStyle w:val="3"/>
        <w:rPr>
          <w:rFonts w:hint="eastAsia"/>
          <w:lang w:val="en-US" w:eastAsia="zh-CN"/>
        </w:rPr>
      </w:pPr>
      <w:bookmarkStart w:id="68" w:name="_Toc31321_WPSOffice_Level2"/>
      <w:r>
        <w:rPr>
          <w:rFonts w:hint="eastAsia"/>
          <w:lang w:val="en-US" w:eastAsia="zh-CN"/>
        </w:rPr>
        <w:t>获取用户个人信息请求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用户账号，即手机号码，数据类型为字符串。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9" w:name="_Toc10675_WPSOffice_Level2"/>
      <w:r>
        <w:rPr>
          <w:rFonts w:hint="eastAsia"/>
          <w:lang w:val="en-US" w:eastAsia="zh-CN"/>
        </w:rPr>
        <w:t>获取用户个人信息应答</w:t>
      </w:r>
      <w:bookmarkEnd w:id="69"/>
    </w:p>
    <w:p>
      <w:pPr>
        <w:rPr>
          <w:rFonts w:hint="eastAsia"/>
        </w:rPr>
      </w:pPr>
      <w:r>
        <w:rPr>
          <w:rFonts w:hint="eastAsia"/>
        </w:rPr>
        <w:t>协议：HTTP 1.1</w:t>
      </w:r>
    </w:p>
    <w:p>
      <w:pPr>
        <w:rPr>
          <w:rFonts w:hint="eastAsia"/>
        </w:rPr>
      </w:pPr>
      <w:r>
        <w:rPr>
          <w:rFonts w:hint="eastAsia"/>
        </w:rPr>
        <w:t>Method：post</w:t>
      </w:r>
    </w:p>
    <w:p>
      <w:pPr>
        <w:rPr>
          <w:rFonts w:hint="eastAsia"/>
        </w:rPr>
      </w:pPr>
      <w:r>
        <w:rPr>
          <w:rFonts w:hint="eastAsia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获取用户个人信息成功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获取用户个人信息成功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用户ID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用户手机号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用户昵称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用户真实姓名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用户地址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birthday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:1999-1-1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picture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:二进制数据流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（2）获取用户个人信息失败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70" w:name="_Toc23510_WPSOffice_Level1"/>
      <w:r>
        <w:rPr>
          <w:rFonts w:hint="eastAsia"/>
          <w:lang w:val="en-US" w:eastAsia="zh-CN"/>
        </w:rPr>
        <w:t>修改个人信息</w:t>
      </w:r>
      <w:bookmarkEnd w:id="70"/>
    </w:p>
    <w:p>
      <w:pPr>
        <w:pStyle w:val="3"/>
        <w:rPr>
          <w:rFonts w:hint="eastAsia"/>
          <w:lang w:val="en-US" w:eastAsia="zh-CN"/>
        </w:rPr>
      </w:pPr>
      <w:bookmarkStart w:id="71" w:name="_Toc6906_WPSOffice_Level2"/>
      <w:r>
        <w:rPr>
          <w:rFonts w:hint="eastAsia"/>
          <w:lang w:val="en-US" w:eastAsia="zh-CN"/>
        </w:rPr>
        <w:t>修改个人信息请求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用户编号，数据类型为integer。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nickname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用户昵称，数据类型为字符串。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联系地址，数据类型为字符串。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2" w:name="_Toc9810_WPSOffice_Level2"/>
      <w:r>
        <w:rPr>
          <w:rFonts w:hint="eastAsia"/>
          <w:lang w:val="en-US" w:eastAsia="zh-CN"/>
        </w:rPr>
        <w:t>修改个人信息应答</w:t>
      </w:r>
      <w:bookmarkEnd w:id="72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修改失败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73" w:name="_Toc20051_WPSOffice_Level1"/>
      <w:r>
        <w:rPr>
          <w:rFonts w:hint="eastAsia"/>
          <w:lang w:val="en-US" w:eastAsia="zh-CN"/>
        </w:rPr>
        <w:t>获取好友列表</w:t>
      </w:r>
      <w:bookmarkEnd w:id="73"/>
    </w:p>
    <w:p>
      <w:pPr>
        <w:pStyle w:val="3"/>
        <w:rPr>
          <w:rFonts w:hint="eastAsia"/>
          <w:lang w:val="en-US" w:eastAsia="zh-CN"/>
        </w:rPr>
      </w:pPr>
      <w:bookmarkStart w:id="74" w:name="_Toc3885_WPSOffice_Level2"/>
      <w:r>
        <w:rPr>
          <w:rFonts w:hint="eastAsia"/>
          <w:lang w:val="en-US" w:eastAsia="zh-CN"/>
        </w:rPr>
        <w:t>获取好友列表请求</w:t>
      </w:r>
      <w:bookmarkEnd w:id="7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</w:rPr>
        <w:t>URL：</w:t>
      </w:r>
      <w:r>
        <w:rPr>
          <w:rFonts w:hint="eastAsia"/>
          <w:b/>
          <w:bCs/>
          <w:lang w:val="en-US" w:eastAsia="zh-CN"/>
        </w:rPr>
        <w:t>暂未确定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sz w:val="24"/>
          <w:szCs w:val="24"/>
        </w:rPr>
        <w:t>HTTP 1.1</w:t>
      </w: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编码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utf-8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用户编号，数据类型为integer。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31398_WPSOffice_Level2"/>
      <w:r>
        <w:rPr>
          <w:rFonts w:hint="eastAsia"/>
          <w:lang w:val="en-US" w:eastAsia="zh-CN"/>
        </w:rPr>
        <w:t>获取好友列表响应</w:t>
      </w:r>
      <w:bookmarkEnd w:id="75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获取好友列表成功: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:001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好友昵称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分组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头像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:002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好友昵称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分组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头像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获取好友列表失败: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76" w:name="_Toc23483_WPSOffice_Level1"/>
      <w:r>
        <w:rPr>
          <w:rFonts w:hint="eastAsia"/>
          <w:lang w:val="en-US" w:eastAsia="zh-CN"/>
        </w:rPr>
        <w:t>获取群列表</w:t>
      </w:r>
      <w:bookmarkEnd w:id="76"/>
    </w:p>
    <w:p>
      <w:pPr>
        <w:pStyle w:val="3"/>
        <w:rPr>
          <w:rFonts w:hint="eastAsia"/>
          <w:lang w:val="en-US" w:eastAsia="zh-CN"/>
        </w:rPr>
      </w:pPr>
      <w:bookmarkStart w:id="77" w:name="_Toc12813_WPSOffice_Level2"/>
      <w:r>
        <w:rPr>
          <w:rFonts w:hint="eastAsia"/>
          <w:lang w:val="en-US" w:eastAsia="zh-CN"/>
        </w:rPr>
        <w:t>获取请求</w:t>
      </w:r>
      <w:bookmarkEnd w:id="7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</w:rPr>
        <w:t>URL：</w:t>
      </w:r>
      <w:r>
        <w:rPr>
          <w:rFonts w:hint="eastAsia"/>
          <w:b/>
          <w:bCs/>
          <w:lang w:val="en-US" w:eastAsia="zh-CN"/>
        </w:rPr>
        <w:t>暂未确定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协议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sz w:val="24"/>
          <w:szCs w:val="24"/>
        </w:rPr>
        <w:t>HTTP 1.1</w:t>
      </w: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post</w:t>
      </w: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编码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utf-8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用户编号，数据类型为integer。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8" w:name="_Toc6804_WPSOffice_Level2"/>
      <w:r>
        <w:rPr>
          <w:rFonts w:hint="eastAsia"/>
          <w:lang w:val="en-US" w:eastAsia="zh-CN"/>
        </w:rPr>
        <w:t>获取响应</w:t>
      </w:r>
      <w:bookmarkEnd w:id="78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(1)获取群列表成功: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好友昵称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分组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群头像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:002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好友昵称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分组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群头像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(2)获取群列表失败: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79" w:name="_Toc31321_WPSOffice_Level1"/>
      <w:r>
        <w:rPr>
          <w:rFonts w:hint="eastAsia"/>
          <w:lang w:val="en-US" w:eastAsia="zh-CN"/>
        </w:rPr>
        <w:t>搜索好友</w:t>
      </w:r>
      <w:bookmarkEnd w:id="79"/>
    </w:p>
    <w:p>
      <w:pPr>
        <w:pStyle w:val="3"/>
        <w:rPr>
          <w:rFonts w:hint="eastAsia"/>
          <w:lang w:val="en-US" w:eastAsia="zh-CN"/>
        </w:rPr>
      </w:pPr>
      <w:bookmarkStart w:id="80" w:name="_Toc58_WPSOffice_Level2"/>
      <w:r>
        <w:rPr>
          <w:rFonts w:hint="eastAsia"/>
          <w:lang w:val="en-US" w:eastAsia="zh-CN"/>
        </w:rPr>
        <w:t>搜索好友请求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要搜索的信息，手机号或者昵称。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20294_WPSOffice_Level2"/>
      <w:r>
        <w:rPr>
          <w:rFonts w:hint="eastAsia"/>
          <w:lang w:val="en-US" w:eastAsia="zh-CN"/>
        </w:rPr>
        <w:t>搜索好友响应</w:t>
      </w:r>
      <w:bookmarkEnd w:id="81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用户昵称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用户头像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82" w:name="_Toc10675_WPSOffice_Level1"/>
      <w:r>
        <w:rPr>
          <w:rFonts w:hint="eastAsia"/>
          <w:lang w:val="en-US" w:eastAsia="zh-CN"/>
        </w:rPr>
        <w:t>申请添加好友</w:t>
      </w:r>
      <w:bookmarkEnd w:id="82"/>
    </w:p>
    <w:p>
      <w:pPr>
        <w:pStyle w:val="3"/>
        <w:rPr>
          <w:rFonts w:hint="eastAsia"/>
          <w:lang w:val="en-US" w:eastAsia="zh-CN"/>
        </w:rPr>
      </w:pPr>
      <w:bookmarkStart w:id="83" w:name="_Toc2330_WPSOffice_Level2"/>
      <w:r>
        <w:rPr>
          <w:rFonts w:hint="eastAsia"/>
          <w:lang w:val="en-US" w:eastAsia="zh-CN"/>
        </w:rPr>
        <w:t>申请添加好友请求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用户编号，数据类型为integer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friendsid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被申请人编号，数据类型为integer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4" w:name="_Toc12772_WPSOffice_Level2"/>
      <w:r>
        <w:rPr>
          <w:rFonts w:hint="eastAsia"/>
          <w:lang w:val="en-US" w:eastAsia="zh-CN"/>
        </w:rPr>
        <w:t>申请添加好友响应</w:t>
      </w:r>
      <w:bookmarkEnd w:id="84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申请添加好友成功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申请成功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申请添加好友失败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85" w:name="_Toc6906_WPSOffice_Level1"/>
      <w:r>
        <w:rPr>
          <w:rFonts w:hint="eastAsia"/>
          <w:lang w:val="en-US" w:eastAsia="zh-CN"/>
        </w:rPr>
        <w:t>回应添加好友</w:t>
      </w:r>
      <w:bookmarkEnd w:id="85"/>
    </w:p>
    <w:p>
      <w:pPr>
        <w:pStyle w:val="3"/>
        <w:rPr>
          <w:rFonts w:hint="eastAsia"/>
          <w:lang w:val="en-US" w:eastAsia="zh-CN"/>
        </w:rPr>
      </w:pPr>
      <w:bookmarkStart w:id="86" w:name="_Toc4904_WPSOffice_Level2"/>
      <w:r>
        <w:rPr>
          <w:rFonts w:hint="eastAsia"/>
          <w:lang w:val="en-US" w:eastAsia="zh-CN"/>
        </w:rPr>
        <w:t>回应添加好友请求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用户编号，数据类型为integer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friendsid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申请人编号，数据类型为integer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accept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是否同意申请，数据类型为byte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7" w:name="_Toc295_WPSOffice_Level2"/>
      <w:r>
        <w:rPr>
          <w:rFonts w:hint="eastAsia"/>
          <w:lang w:val="en-US" w:eastAsia="zh-CN"/>
        </w:rPr>
        <w:t>回应添加好友响应</w:t>
      </w:r>
      <w:bookmarkEnd w:id="87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(1)回应添加好友成功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回应成功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(2)回应添加好友失败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8" w:name="_Toc9810_WPSOffice_Level1"/>
      <w:r>
        <w:rPr>
          <w:rFonts w:hint="eastAsia"/>
          <w:lang w:val="en-US" w:eastAsia="zh-CN"/>
        </w:rPr>
        <w:t>删除好友</w:t>
      </w:r>
      <w:bookmarkEnd w:id="88"/>
    </w:p>
    <w:p>
      <w:pPr>
        <w:pStyle w:val="3"/>
        <w:rPr>
          <w:rFonts w:hint="eastAsia"/>
          <w:lang w:val="en-US" w:eastAsia="zh-CN"/>
        </w:rPr>
      </w:pPr>
      <w:bookmarkStart w:id="89" w:name="_Toc21430_WPSOffice_Level2"/>
      <w:r>
        <w:rPr>
          <w:rFonts w:hint="eastAsia"/>
          <w:lang w:val="en-US" w:eastAsia="zh-CN"/>
        </w:rPr>
        <w:t>删除好友请求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用户编号，数据类型为integer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delete_friendsid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被删除人编号，数据类型为integer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20627_WPSOffice_Level2"/>
      <w:r>
        <w:rPr>
          <w:rFonts w:hint="eastAsia"/>
          <w:lang w:val="en-US" w:eastAsia="zh-CN"/>
        </w:rPr>
        <w:t>删除好友响应</w:t>
      </w:r>
      <w:bookmarkEnd w:id="9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(1)删除好友成功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申请成功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(2)删除好友失败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Toc3885_WPSOffice_Level1"/>
      <w:r>
        <w:rPr>
          <w:rFonts w:hint="eastAsia"/>
          <w:lang w:val="en-US" w:eastAsia="zh-CN"/>
        </w:rPr>
        <w:t>获取其他用户个人资料</w:t>
      </w:r>
      <w:bookmarkEnd w:id="91"/>
    </w:p>
    <w:p>
      <w:pPr>
        <w:pStyle w:val="3"/>
        <w:rPr>
          <w:rFonts w:hint="eastAsia"/>
          <w:lang w:val="en-US" w:eastAsia="zh-CN"/>
        </w:rPr>
      </w:pPr>
      <w:bookmarkStart w:id="92" w:name="_Toc24016_WPSOffice_Level2"/>
      <w:r>
        <w:rPr>
          <w:rFonts w:hint="eastAsia"/>
          <w:lang w:val="en-US" w:eastAsia="zh-CN"/>
        </w:rPr>
        <w:t>获取其他用户个人资料请求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要获取的用户的用户编号，数据类型为integer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93" w:name="_Toc17999_WPSOffice_Level2"/>
      <w:r>
        <w:rPr>
          <w:rFonts w:hint="eastAsia"/>
          <w:lang w:val="en-US" w:eastAsia="zh-CN"/>
        </w:rPr>
        <w:t>获取其他用户个人资料响应</w:t>
      </w:r>
      <w:bookmarkEnd w:id="93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(1)获取其他用户个人资料成功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获取用户个人信息成功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用户手机号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用户昵称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用户真实姓名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address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用户地址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birthday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:1999-1-1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picture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:二进制数据流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(2)获取其他用户个人资料失败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94" w:name="_Toc31398_WPSOffice_Level1"/>
      <w:r>
        <w:rPr>
          <w:rFonts w:hint="eastAsia"/>
          <w:lang w:val="en-US" w:eastAsia="zh-CN"/>
        </w:rPr>
        <w:t>创建群</w:t>
      </w:r>
      <w:bookmarkEnd w:id="94"/>
    </w:p>
    <w:p>
      <w:pPr>
        <w:pStyle w:val="3"/>
        <w:rPr>
          <w:rFonts w:hint="eastAsia"/>
          <w:lang w:val="en-US" w:eastAsia="zh-CN"/>
        </w:rPr>
      </w:pPr>
      <w:bookmarkStart w:id="95" w:name="_Toc18719_WPSOffice_Level2"/>
      <w:r>
        <w:rPr>
          <w:rFonts w:hint="eastAsia"/>
          <w:lang w:val="en-US" w:eastAsia="zh-CN"/>
        </w:rPr>
        <w:t>创建群请求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创建群的用户的编号，数据类型为integer。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groupname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群名，数据类型为字符串。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picture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群头像，数据类型为blob。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6" w:name="_Toc1272_WPSOffice_Level2"/>
      <w:r>
        <w:rPr>
          <w:rFonts w:hint="eastAsia"/>
          <w:lang w:val="en-US" w:eastAsia="zh-CN"/>
        </w:rPr>
        <w:t>创建群响应</w:t>
      </w:r>
      <w:bookmarkEnd w:id="96"/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创建群成功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创建群成功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创建群失败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7" w:name="_Toc12813_WPSOffice_Level1"/>
      <w:r>
        <w:rPr>
          <w:rFonts w:hint="eastAsia"/>
          <w:lang w:val="en-US" w:eastAsia="zh-CN"/>
        </w:rPr>
        <w:t>申请加入群</w:t>
      </w:r>
      <w:bookmarkEnd w:id="97"/>
    </w:p>
    <w:p>
      <w:pPr>
        <w:pStyle w:val="3"/>
        <w:rPr>
          <w:rFonts w:hint="eastAsia"/>
          <w:lang w:val="en-US" w:eastAsia="zh-CN"/>
        </w:rPr>
      </w:pPr>
      <w:bookmarkStart w:id="98" w:name="_Toc22782_WPSOffice_Level2"/>
      <w:r>
        <w:rPr>
          <w:rFonts w:hint="eastAsia"/>
          <w:lang w:val="en-US" w:eastAsia="zh-CN"/>
        </w:rPr>
        <w:t>申请加入群请求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用户的编号，数据类型为integer。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群的id,数据类型为integer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2281_WPSOffice_Level2"/>
      <w:r>
        <w:rPr>
          <w:rFonts w:hint="eastAsia"/>
          <w:lang w:val="en-US" w:eastAsia="zh-CN"/>
        </w:rPr>
        <w:t>申请加入群响应</w:t>
      </w:r>
      <w:bookmarkEnd w:id="99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(1)申请成功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创建群成功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(2)申请失败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100" w:name="_Toc6804_WPSOffice_Level1"/>
      <w:r>
        <w:rPr>
          <w:rFonts w:hint="eastAsia"/>
          <w:lang w:val="en-US" w:eastAsia="zh-CN"/>
        </w:rPr>
        <w:t>回应加群申请</w:t>
      </w:r>
      <w:bookmarkEnd w:id="100"/>
    </w:p>
    <w:p>
      <w:pPr>
        <w:pStyle w:val="3"/>
        <w:rPr>
          <w:rFonts w:hint="eastAsia"/>
          <w:lang w:val="en-US" w:eastAsia="zh-CN"/>
        </w:rPr>
      </w:pPr>
      <w:bookmarkStart w:id="101" w:name="_Toc27936_WPSOffice_Level2"/>
      <w:r>
        <w:rPr>
          <w:rFonts w:hint="eastAsia"/>
          <w:lang w:val="en-US" w:eastAsia="zh-CN"/>
        </w:rPr>
        <w:t>回应加群申请请求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申请人的编号，数据类型为integer。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群的id,数据类型为integer。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accept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是否接受，数据类型为byte。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2" w:name="_Toc15555_WPSOffice_Level2"/>
      <w:r>
        <w:rPr>
          <w:rFonts w:hint="eastAsia"/>
          <w:lang w:val="en-US" w:eastAsia="zh-CN"/>
        </w:rPr>
        <w:t>回应加群申请响应</w:t>
      </w:r>
      <w:bookmarkEnd w:id="10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(1)回应加群申请成功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回应成功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(2)回应申请加群失败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103" w:name="_Toc58_WPSOffice_Level1"/>
      <w:r>
        <w:rPr>
          <w:rFonts w:hint="eastAsia"/>
          <w:lang w:val="en-US" w:eastAsia="zh-CN"/>
        </w:rPr>
        <w:t>解散群</w:t>
      </w:r>
      <w:bookmarkEnd w:id="103"/>
    </w:p>
    <w:p>
      <w:pPr>
        <w:pStyle w:val="3"/>
        <w:rPr>
          <w:rFonts w:hint="eastAsia"/>
          <w:lang w:val="en-US" w:eastAsia="zh-CN"/>
        </w:rPr>
      </w:pPr>
      <w:bookmarkStart w:id="104" w:name="_Toc4213_WPSOffice_Level2"/>
      <w:r>
        <w:rPr>
          <w:rFonts w:hint="eastAsia"/>
          <w:lang w:val="en-US" w:eastAsia="zh-CN"/>
        </w:rPr>
        <w:t>解散群请求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群主的编号，数据类型为integer。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群的id,数据类型为integer。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5" w:name="_Toc26430_WPSOffice_Level2"/>
      <w:r>
        <w:rPr>
          <w:rFonts w:hint="eastAsia"/>
          <w:lang w:val="en-US" w:eastAsia="zh-CN"/>
        </w:rPr>
        <w:t>解散群响应</w:t>
      </w:r>
      <w:bookmarkEnd w:id="10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(1)解散群成功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回应成功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(2)解散群失败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106" w:name="_Toc20294_WPSOffice_Level1"/>
      <w:r>
        <w:rPr>
          <w:rFonts w:hint="eastAsia"/>
          <w:lang w:val="en-US" w:eastAsia="zh-CN"/>
        </w:rPr>
        <w:t>删除群成员</w:t>
      </w:r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24629_WPSOffice_Level2"/>
      <w:r>
        <w:rPr>
          <w:rFonts w:hint="eastAsia"/>
          <w:lang w:val="en-US" w:eastAsia="zh-CN"/>
        </w:rPr>
        <w:t>删除群成员请求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群主的编号，数据类型为integer。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群的id,数据类型为integer。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member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群成员的id,数据类型为integer。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8" w:name="_Toc25742_WPSOffice_Level2"/>
      <w:r>
        <w:rPr>
          <w:rFonts w:hint="eastAsia"/>
          <w:lang w:val="en-US" w:eastAsia="zh-CN"/>
        </w:rPr>
        <w:t>删除群成员响应</w:t>
      </w:r>
      <w:bookmarkEnd w:id="10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(1)删除成功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删除成功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(2)删除失败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109" w:name="_Toc2330_WPSOffice_Level1"/>
      <w:r>
        <w:rPr>
          <w:rFonts w:hint="eastAsia"/>
          <w:lang w:val="en-US" w:eastAsia="zh-CN"/>
        </w:rPr>
        <w:t>按信息搜索群</w:t>
      </w:r>
      <w:bookmarkEnd w:id="109"/>
    </w:p>
    <w:p>
      <w:pPr>
        <w:pStyle w:val="3"/>
        <w:rPr>
          <w:rFonts w:hint="eastAsia"/>
          <w:lang w:val="en-US" w:eastAsia="zh-CN"/>
        </w:rPr>
      </w:pPr>
      <w:bookmarkStart w:id="110" w:name="_Toc5172_WPSOffice_Level2"/>
      <w:r>
        <w:rPr>
          <w:rFonts w:hint="eastAsia"/>
          <w:lang w:val="en-US" w:eastAsia="zh-CN"/>
        </w:rPr>
        <w:t>搜索请求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搜索信息，数据类型为字符串。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28640_WPSOffice_Level2"/>
      <w:r>
        <w:rPr>
          <w:rFonts w:hint="eastAsia"/>
          <w:lang w:val="en-US" w:eastAsia="zh-CN"/>
        </w:rPr>
        <w:t>搜索响应</w:t>
      </w:r>
      <w:bookmarkEnd w:id="11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(1)搜索成功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data:[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群号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群名称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ownername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群主名称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创建时间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群成员数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(2)搜索失败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112" w:name="_Toc12772_WPSOffice_Level1"/>
      <w:r>
        <w:rPr>
          <w:rFonts w:hint="eastAsia"/>
          <w:lang w:val="en-US" w:eastAsia="zh-CN"/>
        </w:rPr>
        <w:t>注销账号</w:t>
      </w:r>
      <w:bookmarkEnd w:id="112"/>
    </w:p>
    <w:p>
      <w:pPr>
        <w:pStyle w:val="3"/>
        <w:rPr>
          <w:rFonts w:hint="eastAsia"/>
          <w:lang w:val="en-US" w:eastAsia="zh-CN"/>
        </w:rPr>
      </w:pPr>
      <w:bookmarkStart w:id="113" w:name="_Toc31472_WPSOffice_Level2"/>
      <w:r>
        <w:rPr>
          <w:rFonts w:hint="eastAsia"/>
          <w:lang w:val="en-US" w:eastAsia="zh-CN"/>
        </w:rPr>
        <w:t>注销账号请求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URL：暂未确定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协议：HTTP 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请求格式：Form表单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6148" w:type="dxa"/>
          </w:tcPr>
          <w:p>
            <w:pPr>
              <w:spacing w:line="360" w:lineRule="auto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用户id,数据类型为integer。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4" w:name="_Toc9653_WPSOffice_Level2"/>
      <w:r>
        <w:rPr>
          <w:rFonts w:hint="eastAsia"/>
          <w:lang w:val="en-US" w:eastAsia="zh-CN"/>
        </w:rPr>
        <w:t>注销账号响应</w:t>
      </w:r>
      <w:bookmarkEnd w:id="114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注销成功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注销成功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失败的原因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117" w:name="_GoBack"/>
      <w:bookmarkEnd w:id="11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A5E25"/>
    <w:multiLevelType w:val="singleLevel"/>
    <w:tmpl w:val="82CA5E2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8D2C132D"/>
    <w:multiLevelType w:val="singleLevel"/>
    <w:tmpl w:val="8D2C132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553C78E"/>
    <w:multiLevelType w:val="multilevel"/>
    <w:tmpl w:val="A553C78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78768EA"/>
    <w:multiLevelType w:val="singleLevel"/>
    <w:tmpl w:val="A78768E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E1827B0F"/>
    <w:multiLevelType w:val="singleLevel"/>
    <w:tmpl w:val="E1827B0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00A95454"/>
    <w:multiLevelType w:val="singleLevel"/>
    <w:tmpl w:val="00A9545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214660F0"/>
    <w:multiLevelType w:val="singleLevel"/>
    <w:tmpl w:val="214660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2F723162"/>
    <w:multiLevelType w:val="singleLevel"/>
    <w:tmpl w:val="2F72316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3321B570"/>
    <w:multiLevelType w:val="multilevel"/>
    <w:tmpl w:val="3321B57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837E43"/>
    <w:rsid w:val="2F180980"/>
    <w:rsid w:val="3A7D6EE5"/>
    <w:rsid w:val="48B57D2B"/>
    <w:rsid w:val="5CB76BBF"/>
    <w:rsid w:val="69183F77"/>
    <w:rsid w:val="6D535020"/>
    <w:rsid w:val="76393052"/>
    <w:rsid w:val="76E84303"/>
    <w:rsid w:val="7AC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/>
      <w:kern w:val="2"/>
      <w:sz w:val="28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esktop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5c9d9e4-b5c1-489e-b37f-491c1c938e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c9d9e4-b5c1-489e-b37f-491c1c938e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9f9819-ea9a-423c-8e73-795e9adaf1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9f9819-ea9a-423c-8e73-795e9adaf1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afd0fd-1384-4974-aecc-06da737526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afd0fd-1384-4974-aecc-06da737526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35ee43-7cf8-4620-bcee-f0ce030531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35ee43-7cf8-4620-bcee-f0ce030531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e267be-3e52-40ac-af38-b1497fffc8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e267be-3e52-40ac-af38-b1497fffc8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de9ce8-beef-47ea-8f7a-3def9fe41b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de9ce8-beef-47ea-8f7a-3def9fe41b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08a747-39b7-4957-954d-97435dd00f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08a747-39b7-4957-954d-97435dd00f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a10560-6c81-4b7b-ac88-d0ea60291f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a10560-6c81-4b7b-ac88-d0ea60291f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830ad3-eb4e-4fac-a65c-0e9bfaf251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830ad3-eb4e-4fac-a65c-0e9bfaf251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953200-e627-4104-8d29-a794795712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953200-e627-4104-8d29-a794795712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54bf6b-7918-47b9-835f-94092bc0e8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54bf6b-7918-47b9-835f-94092bc0e8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5a7a8a-e362-4599-8324-a29ffc8f6c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5a7a8a-e362-4599-8324-a29ffc8f6c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6e9435-8407-4ecf-b1a4-6bcaf87855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6e9435-8407-4ecf-b1a4-6bcaf87855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152c81-71fc-4883-b03c-233787e9b8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152c81-71fc-4883-b03c-233787e9b8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0b637f-bdf8-4bf5-9e59-7b88f7591e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0b637f-bdf8-4bf5-9e59-7b88f7591e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4a1688-47e4-4748-a07f-28b3aa43ef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4a1688-47e4-4748-a07f-28b3aa43ef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dc798e-4ccb-4231-8437-61a5356b32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dc798e-4ccb-4231-8437-61a5356b32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95a84f-00f2-48ca-b6e9-19f08b07d8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95a84f-00f2-48ca-b6e9-19f08b07d8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579b87-162a-4598-be52-9a6356e153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579b87-162a-4598-be52-9a6356e153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26fb7e-75b8-4793-9bfc-f494dcade5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26fb7e-75b8-4793-9bfc-f494dcade5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ad89c1-ac4d-432d-8925-295f1a4221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ad89c1-ac4d-432d-8925-295f1a4221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e6db95-5a26-481a-9d58-291341dcc5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e6db95-5a26-481a-9d58-291341dcc5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426fe3-a0cc-4cc8-95db-4acadc57e4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426fe3-a0cc-4cc8-95db-4acadc57e4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cca44b-de79-43e3-a252-0149e52deb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cca44b-de79-43e3-a252-0149e52deb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c38b07-3a24-4900-931d-7856608293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c38b07-3a24-4900-931d-7856608293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29bade-8e55-496f-ae2f-de9c890f0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29bade-8e55-496f-ae2f-de9c890f0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6a6cb0-b472-4c74-b3b0-c3cc08a11d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6a6cb0-b472-4c74-b3b0-c3cc08a11d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4afacc-99b1-433b-ac4a-dd95e41d0b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4afacc-99b1-433b-ac4a-dd95e41d0b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b5a295-df9c-4d6c-b7aa-53c0b8abf9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b5a295-df9c-4d6c-b7aa-53c0b8abf9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aefb98-6a2a-4692-bc58-d7043313a8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aefb98-6a2a-4692-bc58-d7043313a8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c1be8d-39c4-45c9-b95d-58b8a01be4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c1be8d-39c4-45c9-b95d-58b8a01be4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6f1706-7e4e-4157-974e-c068d634c9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6f1706-7e4e-4157-974e-c068d634c9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64c3f6-b5f2-49e9-939c-5a9b105967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64c3f6-b5f2-49e9-939c-5a9b105967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cbb568-12f9-44f6-a135-a36b2a620b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cbb568-12f9-44f6-a135-a36b2a620b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63cac9-2632-4bb8-9190-9ebd596c36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63cac9-2632-4bb8-9190-9ebd596c36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ba1f54-a03d-435f-acb3-bc2387fb3e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ba1f54-a03d-435f-acb3-bc2387fb3e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d3b530-8a0c-4787-b6fe-db94291901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d3b530-8a0c-4787-b6fe-db94291901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383706-0a53-4729-bda4-00e79c7908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83706-0a53-4729-bda4-00e79c7908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5110a0-03f1-48a9-807c-632cec8b32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5110a0-03f1-48a9-807c-632cec8b32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229568-98d5-496a-b72e-02b5985214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229568-98d5-496a-b72e-02b5985214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21c953-d8b7-467e-b23c-551c1e4b4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21c953-d8b7-467e-b23c-551c1e4b4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aa336e-8fb7-4756-b26e-cc1bf3a1f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aa336e-8fb7-4756-b26e-cc1bf3a1f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91625-4352-454c-b6e1-428ef35641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f91625-4352-454c-b6e1-428ef35641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fb4ba5-3551-4b95-9d26-7bdb323870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fb4ba5-3551-4b95-9d26-7bdb323870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00220f-0f31-481f-80e4-4297b9dae0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0220f-0f31-481f-80e4-4297b9dae0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d5fd44-a24a-46c3-ae7f-5507a1fcb3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d5fd44-a24a-46c3-ae7f-5507a1fcb3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9c8be1-63e4-4332-9ac3-e3b3d8b3fe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9c8be1-63e4-4332-9ac3-e3b3d8b3fe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906450-9d1d-4168-893e-6d49d071fa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906450-9d1d-4168-893e-6d49d071fa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da19f8-934f-4a63-8d5a-a85dbe56b1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da19f8-934f-4a63-8d5a-a85dbe56b1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89409d-fe88-4d6d-b9e6-1183d68e04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89409d-fe88-4d6d-b9e6-1183d68e04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0f13b1-c94b-46ee-a42e-528658b2db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0f13b1-c94b-46ee-a42e-528658b2db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9aee4f-bdc0-4dd6-b248-32d8eee4c0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9aee4f-bdc0-4dd6-b248-32d8eee4c0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c2816b-cfb2-49c5-a02d-d7ab29dda6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c2816b-cfb2-49c5-a02d-d7ab29dda6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77beb3-732b-43ce-aa56-a3299a35e2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77beb3-732b-43ce-aa56-a3299a35e2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9a4bac-106a-42f1-9d6f-2455d7d18a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9a4bac-106a-42f1-9d6f-2455d7d18a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96264b-395d-4b69-bae2-290336a6d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96264b-395d-4b69-bae2-290336a6d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bbdde2-6fc0-45c7-8ec6-156da1d371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bbdde2-6fc0-45c7-8ec6-156da1d371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2018-10-17T05:57:00Z</dcterms:created>
  <dc:creator>K</dc:creator>
  <cp:lastModifiedBy>K</cp:lastModifiedBy>
  <dcterms:modified xsi:type="dcterms:W3CDTF">2018-10-17T08:50:21Z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